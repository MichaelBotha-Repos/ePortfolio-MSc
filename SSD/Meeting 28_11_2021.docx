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6B756" w14:textId="3118B0A7" w:rsidR="00A979E1" w:rsidRPr="00962B01" w:rsidRDefault="001E440E" w:rsidP="00A979E1">
      <w:pPr>
        <w:pStyle w:val="Title"/>
        <w:rPr>
          <w:color w:val="000000" w:themeColor="text1"/>
        </w:rPr>
      </w:pPr>
      <w:r w:rsidRPr="00962B01">
        <w:rPr>
          <w:color w:val="000000" w:themeColor="text1"/>
        </w:rPr>
        <w:t>Project Discussion</w:t>
      </w:r>
      <w:r w:rsidR="00A979E1" w:rsidRPr="00962B01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Vertical line seperator:"/>
          <w:tag w:val="Vertical line seperator:"/>
          <w:id w:val="1874568466"/>
          <w:placeholder>
            <w:docPart w:val="8DE5B6C7D568438C823CF18A3EB52E92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|</w:t>
          </w:r>
        </w:sdtContent>
      </w:sdt>
      <w:sdt>
        <w:sdtPr>
          <w:rPr>
            <w:rStyle w:val="SubtleReference"/>
            <w:color w:val="000000" w:themeColor="text1"/>
          </w:rPr>
          <w:alias w:val="Minutes:"/>
          <w:tag w:val="Minutes:"/>
          <w:id w:val="324875599"/>
          <w:placeholder>
            <w:docPart w:val="2C576AD500874853A563C285386927F3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962B01">
            <w:rPr>
              <w:rStyle w:val="SubtleReference"/>
              <w:color w:val="000000" w:themeColor="text1"/>
            </w:rPr>
            <w:t>Minutes</w:t>
          </w:r>
        </w:sdtContent>
      </w:sdt>
    </w:p>
    <w:p w14:paraId="0124328A" w14:textId="4D36D952" w:rsidR="00A979E1" w:rsidRPr="00962B01" w:rsidRDefault="00E461B5" w:rsidP="00A979E1">
      <w:pPr>
        <w:pStyle w:val="Heading2"/>
        <w:rPr>
          <w:color w:val="000000" w:themeColor="text1"/>
        </w:rPr>
      </w:pPr>
      <w:sdt>
        <w:sdtPr>
          <w:rPr>
            <w:color w:val="000000" w:themeColor="text1"/>
          </w:rPr>
          <w:alias w:val="Meeting date and time:"/>
          <w:tag w:val="Meeting date and time:"/>
          <w:id w:val="712006246"/>
          <w:placeholder>
            <w:docPart w:val="7506B27F8021438CABD1DBA31BD5A753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Meeting date | time</w:t>
          </w:r>
        </w:sdtContent>
      </w:sdt>
      <w:r w:rsidR="00A979E1" w:rsidRPr="00962B01">
        <w:rPr>
          <w:color w:val="000000" w:themeColor="text1"/>
        </w:rPr>
        <w:t xml:space="preserve"> </w:t>
      </w:r>
      <w:r w:rsidR="001E440E" w:rsidRPr="00962B01">
        <w:rPr>
          <w:rStyle w:val="SubtleEmphasis"/>
          <w:color w:val="000000" w:themeColor="text1"/>
        </w:rPr>
        <w:t>28/11/2021</w:t>
      </w:r>
      <w:r w:rsidR="00A979E1" w:rsidRPr="00962B01">
        <w:rPr>
          <w:rStyle w:val="SubtleEmphasis"/>
          <w:color w:val="000000" w:themeColor="text1"/>
        </w:rPr>
        <w:t xml:space="preserve"> | </w:t>
      </w:r>
      <w:r w:rsidR="005B18FB" w:rsidRPr="00962B01">
        <w:rPr>
          <w:rStyle w:val="SubtleEmphasis"/>
          <w:color w:val="000000" w:themeColor="text1"/>
        </w:rPr>
        <w:t>N/A</w:t>
      </w:r>
      <w:r w:rsidR="00A979E1" w:rsidRPr="00962B01">
        <w:rPr>
          <w:color w:val="000000" w:themeColor="text1"/>
        </w:rPr>
        <w:t xml:space="preserve"> | </w:t>
      </w:r>
      <w:sdt>
        <w:sdtPr>
          <w:rPr>
            <w:color w:val="000000" w:themeColor="text1"/>
          </w:rPr>
          <w:alias w:val="Meeting location:"/>
          <w:tag w:val="Meeting location:"/>
          <w:id w:val="1910582416"/>
          <w:placeholder>
            <w:docPart w:val="07D8E0451FE94A4F85BD0D4ED16096AF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Meeting location</w:t>
          </w:r>
        </w:sdtContent>
      </w:sdt>
      <w:r w:rsidR="00A979E1" w:rsidRPr="00962B01">
        <w:rPr>
          <w:color w:val="000000" w:themeColor="text1"/>
        </w:rPr>
        <w:t xml:space="preserve"> </w:t>
      </w:r>
      <w:sdt>
        <w:sdtPr>
          <w:rPr>
            <w:rStyle w:val="SubtleEmphasis"/>
            <w:color w:val="000000" w:themeColor="text1"/>
          </w:rPr>
          <w:alias w:val="Enter location:"/>
          <w:tag w:val="Enter location:"/>
          <w:id w:val="465398058"/>
          <w:placeholder>
            <w:docPart w:val="93E21DCAB391420BAE2827BC7FCCC8FA"/>
          </w:placeholder>
          <w15:appearance w15:val="hidden"/>
        </w:sdtPr>
        <w:sdtEndPr>
          <w:rPr>
            <w:rStyle w:val="DefaultParagraphFont"/>
            <w:i w:val="0"/>
            <w:iCs w:val="0"/>
          </w:rPr>
        </w:sdtEndPr>
        <w:sdtContent>
          <w:r w:rsidR="00074FFF" w:rsidRPr="00962B01">
            <w:rPr>
              <w:rStyle w:val="SubtleEmphasis"/>
              <w:color w:val="000000" w:themeColor="text1"/>
            </w:rPr>
            <w:t>Online via Teams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962B01" w:rsidRPr="00962B01" w14:paraId="74750B32" w14:textId="77777777" w:rsidTr="00D578F4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962B01" w:rsidRPr="00962B01" w14:paraId="68F29878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64B398DE" w14:textId="77777777" w:rsidR="00A979E1" w:rsidRPr="00962B01" w:rsidRDefault="00E461B5" w:rsidP="00A979E1">
                  <w:pPr>
                    <w:pStyle w:val="Heading3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Meeting called by:"/>
                      <w:tag w:val="Meeting called by:"/>
                      <w:id w:val="1112008097"/>
                      <w:placeholder>
                        <w:docPart w:val="3FF04D435A3B45C3BF66041B5757AAE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962B01">
                        <w:rPr>
                          <w:color w:val="000000" w:themeColor="text1"/>
                        </w:rPr>
                        <w:t>Meeting called by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58FC7A74" w14:textId="48EAD118" w:rsidR="00A979E1" w:rsidRPr="00962B01" w:rsidRDefault="00074FFF" w:rsidP="00D578F4">
                  <w:pPr>
                    <w:spacing w:after="0"/>
                    <w:rPr>
                      <w:color w:val="000000" w:themeColor="text1"/>
                    </w:rPr>
                  </w:pPr>
                  <w:r w:rsidRPr="00962B01">
                    <w:rPr>
                      <w:color w:val="000000" w:themeColor="text1"/>
                    </w:rPr>
                    <w:t xml:space="preserve">Team </w:t>
                  </w:r>
                  <w:r w:rsidR="00C90946" w:rsidRPr="00962B01">
                    <w:rPr>
                      <w:color w:val="000000" w:themeColor="text1"/>
                    </w:rPr>
                    <w:t>Strategy</w:t>
                  </w:r>
                </w:p>
              </w:tc>
            </w:tr>
            <w:tr w:rsidR="00962B01" w:rsidRPr="00962B01" w14:paraId="7972F5E3" w14:textId="77777777" w:rsidTr="00D578F4">
              <w:tc>
                <w:tcPr>
                  <w:tcW w:w="2311" w:type="dxa"/>
                  <w:tcBorders>
                    <w:left w:val="nil"/>
                  </w:tcBorders>
                </w:tcPr>
                <w:p w14:paraId="3DD015C0" w14:textId="77777777" w:rsidR="00A979E1" w:rsidRPr="00962B01" w:rsidRDefault="00E461B5" w:rsidP="00A979E1">
                  <w:pPr>
                    <w:pStyle w:val="Heading3"/>
                    <w:rPr>
                      <w:color w:val="000000" w:themeColor="text1"/>
                    </w:rPr>
                  </w:pPr>
                  <w:sdt>
                    <w:sdtPr>
                      <w:rPr>
                        <w:color w:val="000000" w:themeColor="text1"/>
                      </w:rPr>
                      <w:alias w:val="Type of meeting:"/>
                      <w:tag w:val="Type of meeting:"/>
                      <w:id w:val="1356456911"/>
                      <w:placeholder>
                        <w:docPart w:val="498532F0F63541EEAF1D811353AFC93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962B01">
                        <w:rPr>
                          <w:color w:val="000000" w:themeColor="text1"/>
                        </w:rPr>
                        <w:t>Type of meeting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2DF3EA3" w14:textId="0BC4A2D7" w:rsidR="00A979E1" w:rsidRPr="00962B01" w:rsidRDefault="00C90946" w:rsidP="00D578F4">
                  <w:pPr>
                    <w:spacing w:after="0"/>
                    <w:rPr>
                      <w:color w:val="000000" w:themeColor="text1"/>
                    </w:rPr>
                  </w:pPr>
                  <w:r w:rsidRPr="00962B01">
                    <w:rPr>
                      <w:color w:val="000000" w:themeColor="text1"/>
                    </w:rPr>
                    <w:t xml:space="preserve">Project Planning </w:t>
                  </w:r>
                </w:p>
              </w:tc>
            </w:tr>
            <w:tr w:rsidR="00962B01" w:rsidRPr="00962B01" w14:paraId="15A1CB41" w14:textId="77777777" w:rsidTr="00D578F4">
              <w:sdt>
                <w:sdtPr>
                  <w:rPr>
                    <w:color w:val="000000" w:themeColor="text1"/>
                  </w:rPr>
                  <w:alias w:val="Facilitator:"/>
                  <w:tag w:val="Facilitator:"/>
                  <w:id w:val="-1618515975"/>
                  <w:placeholder>
                    <w:docPart w:val="A16FD66885364701A529E28A6D2F3F3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A4FFD46" w14:textId="77777777" w:rsidR="00A979E1" w:rsidRPr="00962B01" w:rsidRDefault="00A979E1" w:rsidP="00A979E1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962B01">
                        <w:rPr>
                          <w:color w:val="000000" w:themeColor="text1"/>
                        </w:rPr>
                        <w:t>Facilitator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B45159" w14:textId="5B66DCF7" w:rsidR="00A979E1" w:rsidRPr="00962B01" w:rsidRDefault="00611FFB" w:rsidP="00D578F4">
                  <w:pPr>
                    <w:spacing w:after="0"/>
                    <w:rPr>
                      <w:color w:val="000000" w:themeColor="text1"/>
                    </w:rPr>
                  </w:pPr>
                  <w:r w:rsidRPr="00962B01">
                    <w:rPr>
                      <w:color w:val="000000" w:themeColor="text1"/>
                    </w:rPr>
                    <w:t>N/A</w:t>
                  </w:r>
                </w:p>
              </w:tc>
            </w:tr>
            <w:tr w:rsidR="00962B01" w:rsidRPr="00962B01" w14:paraId="69452E17" w14:textId="77777777" w:rsidTr="00D578F4">
              <w:sdt>
                <w:sdtPr>
                  <w:rPr>
                    <w:color w:val="000000" w:themeColor="text1"/>
                  </w:rPr>
                  <w:alias w:val="Note taker:"/>
                  <w:tag w:val="Note taker:"/>
                  <w:id w:val="-1961940283"/>
                  <w:placeholder>
                    <w:docPart w:val="0635A47017484AF489E7C04F6A440CC2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7AFF4344" w14:textId="77777777" w:rsidR="00A979E1" w:rsidRPr="00962B01" w:rsidRDefault="00A979E1" w:rsidP="00A979E1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962B01">
                        <w:rPr>
                          <w:color w:val="000000" w:themeColor="text1"/>
                        </w:rPr>
                        <w:t>Note taker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DC492EC" w14:textId="2A19FD75" w:rsidR="00A979E1" w:rsidRPr="00962B01" w:rsidRDefault="00611FFB" w:rsidP="00D578F4">
                  <w:pPr>
                    <w:spacing w:after="0"/>
                    <w:rPr>
                      <w:color w:val="000000" w:themeColor="text1"/>
                    </w:rPr>
                  </w:pPr>
                  <w:r w:rsidRPr="00962B01">
                    <w:rPr>
                      <w:color w:val="000000" w:themeColor="text1"/>
                    </w:rPr>
                    <w:t>Michael Botha</w:t>
                  </w:r>
                </w:p>
              </w:tc>
            </w:tr>
            <w:tr w:rsidR="00962B01" w:rsidRPr="00962B01" w14:paraId="1669E6C1" w14:textId="77777777" w:rsidTr="00D578F4">
              <w:sdt>
                <w:sdtPr>
                  <w:rPr>
                    <w:color w:val="000000" w:themeColor="text1"/>
                  </w:rPr>
                  <w:alias w:val="Timekeeper:"/>
                  <w:tag w:val="Timekeeper:"/>
                  <w:id w:val="2113625791"/>
                  <w:placeholder>
                    <w:docPart w:val="0FB542D7D25F43899256F1BEE825F1C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1E0617B4" w14:textId="77777777" w:rsidR="00A979E1" w:rsidRPr="00962B01" w:rsidRDefault="00A979E1" w:rsidP="00A979E1">
                      <w:pPr>
                        <w:pStyle w:val="Heading3"/>
                        <w:rPr>
                          <w:color w:val="000000" w:themeColor="text1"/>
                        </w:rPr>
                      </w:pPr>
                      <w:r w:rsidRPr="00962B01">
                        <w:rPr>
                          <w:color w:val="000000" w:themeColor="text1"/>
                        </w:rPr>
                        <w:t>Timekeeper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6AC804B8" w14:textId="2B4381BE" w:rsidR="00A979E1" w:rsidRPr="00962B01" w:rsidRDefault="00881FA9" w:rsidP="00D578F4">
                  <w:pPr>
                    <w:spacing w:after="0"/>
                    <w:rPr>
                      <w:color w:val="000000" w:themeColor="text1"/>
                    </w:rPr>
                  </w:pPr>
                  <w:r w:rsidRPr="00962B01">
                    <w:rPr>
                      <w:color w:val="000000" w:themeColor="text1"/>
                    </w:rPr>
                    <w:t>Gennaro Coppola</w:t>
                  </w:r>
                </w:p>
              </w:tc>
            </w:tr>
          </w:tbl>
          <w:p w14:paraId="77C640C5" w14:textId="77777777" w:rsidR="00A979E1" w:rsidRPr="00962B01" w:rsidRDefault="00A979E1" w:rsidP="00D578F4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5400" w:type="dxa"/>
          </w:tcPr>
          <w:p w14:paraId="0BAFAA6C" w14:textId="27562318" w:rsidR="00A979E1" w:rsidRPr="00962B01" w:rsidRDefault="00881FA9" w:rsidP="00D578F4">
            <w:pPr>
              <w:spacing w:after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Michael Botha</w:t>
            </w:r>
          </w:p>
          <w:p w14:paraId="6D29B797" w14:textId="749BE103" w:rsidR="00A979E1" w:rsidRPr="00962B01" w:rsidRDefault="00881FA9" w:rsidP="00D578F4">
            <w:pPr>
              <w:spacing w:after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Gennaro Coppola</w:t>
            </w:r>
          </w:p>
        </w:tc>
      </w:tr>
    </w:tbl>
    <w:p w14:paraId="493B7A5E" w14:textId="77777777" w:rsidR="00A979E1" w:rsidRPr="00962B01" w:rsidRDefault="00E461B5" w:rsidP="00A979E1">
      <w:pPr>
        <w:pStyle w:val="Heading1"/>
        <w:rPr>
          <w:color w:val="000000" w:themeColor="text1"/>
        </w:rPr>
      </w:pPr>
      <w:sdt>
        <w:sdtPr>
          <w:rPr>
            <w:color w:val="000000" w:themeColor="text1"/>
          </w:rPr>
          <w:alias w:val="Agenda topics:"/>
          <w:tag w:val="Agenda topics:"/>
          <w:id w:val="-877550984"/>
          <w:placeholder>
            <w:docPart w:val="ED09A3629F1949B2AD38D7EF25778595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Agenda topics</w:t>
          </w:r>
        </w:sdtContent>
      </w:sdt>
    </w:p>
    <w:p w14:paraId="09D25612" w14:textId="55C5782B" w:rsidR="00A979E1" w:rsidRPr="00962B01" w:rsidRDefault="00E461B5" w:rsidP="00A979E1">
      <w:pPr>
        <w:pStyle w:val="Heading2"/>
        <w:rPr>
          <w:color w:val="000000" w:themeColor="text1"/>
        </w:rPr>
      </w:pPr>
      <w:sdt>
        <w:sdtPr>
          <w:rPr>
            <w:color w:val="000000" w:themeColor="text1"/>
          </w:rPr>
          <w:alias w:val="Agenda 1, time allotted:"/>
          <w:tag w:val="Agenda 1, time allotted:"/>
          <w:id w:val="-548305236"/>
          <w:placeholder>
            <w:docPart w:val="A7791886EF1741689EE3EF43ECF43B6A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Time allotted</w:t>
          </w:r>
        </w:sdtContent>
      </w:sdt>
      <w:r w:rsidR="00A979E1" w:rsidRPr="00962B01">
        <w:rPr>
          <w:color w:val="000000" w:themeColor="text1"/>
        </w:rPr>
        <w:t xml:space="preserve"> | </w:t>
      </w:r>
      <w:sdt>
        <w:sdtPr>
          <w:rPr>
            <w:rStyle w:val="SubtleEmphasis"/>
            <w:color w:val="000000" w:themeColor="text1"/>
          </w:rPr>
          <w:alias w:val="Agenda 1, enter time:"/>
          <w:tag w:val="Agenda 1, enter time:"/>
          <w:id w:val="252406536"/>
          <w:placeholder>
            <w:docPart w:val="FE59E945D67D4F1B8FDB5263D8E8539C"/>
          </w:placeholder>
          <w15:appearance w15:val="hidden"/>
        </w:sdtPr>
        <w:sdtEndPr>
          <w:rPr>
            <w:rStyle w:val="DefaultParagraphFont"/>
            <w:i w:val="0"/>
            <w:iCs w:val="0"/>
          </w:rPr>
        </w:sdtEndPr>
        <w:sdtContent>
          <w:r w:rsidR="00B86141" w:rsidRPr="00962B01">
            <w:rPr>
              <w:rStyle w:val="SubtleEmphasis"/>
              <w:color w:val="000000" w:themeColor="text1"/>
            </w:rPr>
            <w:t>9:30-10:00 &amp; 16:00-18:00</w:t>
          </w:r>
        </w:sdtContent>
      </w:sdt>
      <w:r w:rsidR="00A979E1" w:rsidRPr="00962B01">
        <w:rPr>
          <w:color w:val="000000" w:themeColor="text1"/>
        </w:rPr>
        <w:t xml:space="preserve"> | </w:t>
      </w:r>
      <w:sdt>
        <w:sdtPr>
          <w:rPr>
            <w:color w:val="000000" w:themeColor="text1"/>
          </w:rPr>
          <w:alias w:val="Agenda 1, agenda topic:"/>
          <w:tag w:val="Agenda 1, agenda topic:"/>
          <w:id w:val="-1734764758"/>
          <w:placeholder>
            <w:docPart w:val="1C6B0B2DB23C4B5AB4ACFD54AC6124A4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Agenda topic</w:t>
          </w:r>
        </w:sdtContent>
      </w:sdt>
      <w:r w:rsidR="00A979E1" w:rsidRPr="00962B01">
        <w:rPr>
          <w:color w:val="000000" w:themeColor="text1"/>
        </w:rPr>
        <w:t xml:space="preserve"> </w:t>
      </w:r>
      <w:r w:rsidR="00B86141" w:rsidRPr="00962B01">
        <w:rPr>
          <w:rStyle w:val="SubtleEmphasis"/>
          <w:color w:val="000000" w:themeColor="text1"/>
        </w:rPr>
        <w:t>Design Document</w:t>
      </w:r>
      <w:r w:rsidR="00A979E1" w:rsidRPr="00962B01">
        <w:rPr>
          <w:color w:val="000000" w:themeColor="text1"/>
        </w:rPr>
        <w:t xml:space="preserve"> | </w:t>
      </w:r>
      <w:sdt>
        <w:sdtPr>
          <w:rPr>
            <w:color w:val="000000" w:themeColor="text1"/>
          </w:rPr>
          <w:alias w:val="Agenda 1, presenter:"/>
          <w:tag w:val="Agenda 1, presenter:"/>
          <w:id w:val="-1972813609"/>
          <w:placeholder>
            <w:docPart w:val="D7EC7DC38320427CA5C198387ABC76CE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Presenter</w:t>
          </w:r>
        </w:sdtContent>
      </w:sdt>
      <w:r w:rsidR="00A979E1" w:rsidRPr="00962B01">
        <w:rPr>
          <w:color w:val="000000" w:themeColor="text1"/>
        </w:rPr>
        <w:t xml:space="preserve"> </w:t>
      </w:r>
      <w:r w:rsidR="00B86141" w:rsidRPr="00962B01">
        <w:rPr>
          <w:rStyle w:val="SubtleEmphasis"/>
          <w:color w:val="000000" w:themeColor="text1"/>
        </w:rPr>
        <w:t>N/A</w:t>
      </w:r>
    </w:p>
    <w:p w14:paraId="39B3BEAD" w14:textId="6A7365E6" w:rsidR="00176BAF" w:rsidRPr="00962B01" w:rsidRDefault="00E94B5C" w:rsidP="00A979E1">
      <w:pPr>
        <w:rPr>
          <w:color w:val="000000" w:themeColor="text1"/>
          <w:u w:val="single"/>
        </w:rPr>
      </w:pPr>
      <w:r w:rsidRPr="00962B01">
        <w:rPr>
          <w:color w:val="000000" w:themeColor="text1"/>
          <w:u w:val="single"/>
        </w:rPr>
        <w:t xml:space="preserve">Previous </w:t>
      </w:r>
      <w:r w:rsidR="00170254" w:rsidRPr="00962B01">
        <w:rPr>
          <w:color w:val="000000" w:themeColor="text1"/>
          <w:u w:val="single"/>
        </w:rPr>
        <w:t xml:space="preserve">Requirements </w:t>
      </w:r>
      <w:r w:rsidR="00176BAF" w:rsidRPr="00962B01">
        <w:rPr>
          <w:color w:val="000000" w:themeColor="text1"/>
          <w:u w:val="single"/>
        </w:rPr>
        <w:t xml:space="preserve">Analysis </w:t>
      </w:r>
      <w:r w:rsidR="00170254" w:rsidRPr="00962B01">
        <w:rPr>
          <w:color w:val="000000" w:themeColor="text1"/>
          <w:u w:val="single"/>
        </w:rPr>
        <w:t>Document</w:t>
      </w:r>
    </w:p>
    <w:p w14:paraId="653CB5EC" w14:textId="194428E1" w:rsidR="00A979E1" w:rsidRPr="00962B01" w:rsidRDefault="00F15D46" w:rsidP="0051168C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962B01">
        <w:rPr>
          <w:color w:val="000000" w:themeColor="text1"/>
        </w:rPr>
        <w:t>The upload, download, and sharing function requirements was discussed</w:t>
      </w:r>
      <w:r w:rsidR="00E0092A" w:rsidRPr="00962B01">
        <w:rPr>
          <w:color w:val="000000" w:themeColor="text1"/>
        </w:rPr>
        <w:t>, and the requirements document up</w:t>
      </w:r>
      <w:r w:rsidR="0051168C" w:rsidRPr="00962B01">
        <w:rPr>
          <w:color w:val="000000" w:themeColor="text1"/>
        </w:rPr>
        <w:t>date</w:t>
      </w:r>
      <w:r w:rsidR="00213C3C" w:rsidRPr="00962B01">
        <w:rPr>
          <w:color w:val="000000" w:themeColor="text1"/>
        </w:rPr>
        <w:t>d with objectives.</w:t>
      </w:r>
    </w:p>
    <w:p w14:paraId="375CDEC9" w14:textId="77777777" w:rsidR="0051168C" w:rsidRPr="00962B01" w:rsidRDefault="0051168C" w:rsidP="00C61ADE">
      <w:pPr>
        <w:rPr>
          <w:color w:val="000000" w:themeColor="text1"/>
        </w:rPr>
      </w:pPr>
    </w:p>
    <w:p w14:paraId="4514F189" w14:textId="26E982BC" w:rsidR="00C61ADE" w:rsidRPr="00962B01" w:rsidRDefault="00C61ADE" w:rsidP="00C61ADE">
      <w:pPr>
        <w:rPr>
          <w:color w:val="000000" w:themeColor="text1"/>
          <w:u w:val="single"/>
        </w:rPr>
      </w:pPr>
      <w:r w:rsidRPr="00962B01">
        <w:rPr>
          <w:color w:val="000000" w:themeColor="text1"/>
          <w:u w:val="single"/>
        </w:rPr>
        <w:t xml:space="preserve">Application </w:t>
      </w:r>
      <w:r w:rsidR="00E03F33" w:rsidRPr="00962B01">
        <w:rPr>
          <w:color w:val="000000" w:themeColor="text1"/>
          <w:u w:val="single"/>
        </w:rPr>
        <w:t>Use Cases</w:t>
      </w:r>
      <w:r w:rsidR="00BC38DD" w:rsidRPr="00962B01">
        <w:rPr>
          <w:color w:val="000000" w:themeColor="text1"/>
          <w:u w:val="single"/>
        </w:rPr>
        <w:t xml:space="preserve"> – Actor</w:t>
      </w:r>
      <w:r w:rsidR="00EA1205" w:rsidRPr="00962B01">
        <w:rPr>
          <w:color w:val="000000" w:themeColor="text1"/>
          <w:u w:val="single"/>
        </w:rPr>
        <w:t xml:space="preserve">/Role </w:t>
      </w:r>
      <w:r w:rsidR="00BC38DD" w:rsidRPr="00962B01">
        <w:rPr>
          <w:color w:val="000000" w:themeColor="text1"/>
          <w:u w:val="single"/>
        </w:rPr>
        <w:t>Definitions</w:t>
      </w:r>
    </w:p>
    <w:p w14:paraId="295AEF17" w14:textId="3E6195C0" w:rsidR="00BC38DD" w:rsidRPr="00962B01" w:rsidRDefault="009E03F3" w:rsidP="00BC38D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Administrator: </w:t>
      </w:r>
      <w:r w:rsidR="00266707" w:rsidRPr="00962B01">
        <w:rPr>
          <w:color w:val="000000" w:themeColor="text1"/>
        </w:rPr>
        <w:t xml:space="preserve">Will have </w:t>
      </w:r>
      <w:r w:rsidR="00177BF7" w:rsidRPr="00962B01">
        <w:rPr>
          <w:color w:val="000000" w:themeColor="text1"/>
        </w:rPr>
        <w:t>full privileges in terms of read and write access on the database, and application access on the server</w:t>
      </w:r>
      <w:r w:rsidR="001F053C" w:rsidRPr="00962B01">
        <w:rPr>
          <w:color w:val="000000" w:themeColor="text1"/>
        </w:rPr>
        <w:t>, as well as physical access to server room and related equipment.</w:t>
      </w:r>
    </w:p>
    <w:p w14:paraId="786657E2" w14:textId="4255CC9B" w:rsidR="009E03F3" w:rsidRPr="00962B01" w:rsidRDefault="007256C4" w:rsidP="00BC38D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Internal </w:t>
      </w:r>
      <w:r w:rsidR="009E03F3" w:rsidRPr="00962B01">
        <w:rPr>
          <w:color w:val="000000" w:themeColor="text1"/>
        </w:rPr>
        <w:t>User/Policeman:</w:t>
      </w:r>
      <w:r w:rsidR="00177BF7" w:rsidRPr="00962B01">
        <w:rPr>
          <w:color w:val="000000" w:themeColor="text1"/>
        </w:rPr>
        <w:t xml:space="preserve"> Will </w:t>
      </w:r>
      <w:r w:rsidR="000F3DD5" w:rsidRPr="00962B01">
        <w:rPr>
          <w:color w:val="000000" w:themeColor="text1"/>
        </w:rPr>
        <w:t xml:space="preserve">have </w:t>
      </w:r>
      <w:r w:rsidR="00150452" w:rsidRPr="00962B01">
        <w:rPr>
          <w:color w:val="000000" w:themeColor="text1"/>
        </w:rPr>
        <w:t>full access to application functionality</w:t>
      </w:r>
      <w:r w:rsidR="008D64E4" w:rsidRPr="00962B01">
        <w:rPr>
          <w:color w:val="000000" w:themeColor="text1"/>
        </w:rPr>
        <w:t>/features</w:t>
      </w:r>
      <w:r w:rsidR="0000149B" w:rsidRPr="00962B01">
        <w:rPr>
          <w:color w:val="000000" w:themeColor="text1"/>
        </w:rPr>
        <w:t>.</w:t>
      </w:r>
    </w:p>
    <w:p w14:paraId="6E32572A" w14:textId="6D546B56" w:rsidR="004C516F" w:rsidRPr="00962B01" w:rsidRDefault="007256C4" w:rsidP="00BC38DD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962B01">
        <w:rPr>
          <w:color w:val="000000" w:themeColor="text1"/>
        </w:rPr>
        <w:t>External User/Reporter:</w:t>
      </w:r>
      <w:r w:rsidR="008D64E4" w:rsidRPr="00962B01">
        <w:rPr>
          <w:color w:val="000000" w:themeColor="text1"/>
        </w:rPr>
        <w:t xml:space="preserve"> Can log new case</w:t>
      </w:r>
      <w:r w:rsidR="00F078A9" w:rsidRPr="00962B01">
        <w:rPr>
          <w:color w:val="000000" w:themeColor="text1"/>
        </w:rPr>
        <w:t>/s</w:t>
      </w:r>
      <w:r w:rsidR="008D64E4" w:rsidRPr="00962B01">
        <w:rPr>
          <w:color w:val="000000" w:themeColor="text1"/>
        </w:rPr>
        <w:t xml:space="preserve"> via web browser, which will be used for investigative purposes.</w:t>
      </w:r>
    </w:p>
    <w:p w14:paraId="3AB93202" w14:textId="1D0396F1" w:rsidR="00BC38DD" w:rsidRPr="00962B01" w:rsidRDefault="00BC38DD" w:rsidP="006D1D65">
      <w:pPr>
        <w:ind w:left="0"/>
        <w:rPr>
          <w:color w:val="000000" w:themeColor="text1"/>
        </w:rPr>
      </w:pPr>
    </w:p>
    <w:p w14:paraId="36481727" w14:textId="41CC3F29" w:rsidR="00EA1205" w:rsidRPr="00962B01" w:rsidRDefault="00EA1205" w:rsidP="000762C4">
      <w:pPr>
        <w:rPr>
          <w:color w:val="000000" w:themeColor="text1"/>
          <w:u w:val="single"/>
        </w:rPr>
      </w:pPr>
      <w:r w:rsidRPr="00962B01">
        <w:rPr>
          <w:color w:val="000000" w:themeColor="text1"/>
          <w:u w:val="single"/>
        </w:rPr>
        <w:t>Application Use Cases – Action Definitions</w:t>
      </w:r>
    </w:p>
    <w:p w14:paraId="10BBE440" w14:textId="428F6B45" w:rsidR="00D64D38" w:rsidRPr="00962B01" w:rsidRDefault="00D64D38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Internal User: </w:t>
      </w:r>
      <w:r w:rsidR="00717D25" w:rsidRPr="00962B01">
        <w:rPr>
          <w:color w:val="000000" w:themeColor="text1"/>
        </w:rPr>
        <w:t>Create entry, user can post new data in the system</w:t>
      </w:r>
    </w:p>
    <w:p w14:paraId="2CAC76CB" w14:textId="661409A2" w:rsidR="00D64D38" w:rsidRPr="00962B01" w:rsidRDefault="00D64D38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Internal User: </w:t>
      </w:r>
      <w:r w:rsidR="00717D25" w:rsidRPr="00962B01">
        <w:rPr>
          <w:color w:val="000000" w:themeColor="text1"/>
        </w:rPr>
        <w:t xml:space="preserve">Share content, user can </w:t>
      </w:r>
      <w:r w:rsidR="005A0D6F" w:rsidRPr="00962B01">
        <w:rPr>
          <w:color w:val="000000" w:themeColor="text1"/>
        </w:rPr>
        <w:t xml:space="preserve">edit the authorization privileges of an entry </w:t>
      </w:r>
    </w:p>
    <w:p w14:paraId="7C342C1B" w14:textId="56B26AF8" w:rsidR="00F17695" w:rsidRPr="00962B01" w:rsidRDefault="00F17695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Internal User: </w:t>
      </w:r>
      <w:r w:rsidR="005A0D6F" w:rsidRPr="00962B01">
        <w:rPr>
          <w:color w:val="000000" w:themeColor="text1"/>
        </w:rPr>
        <w:t>E</w:t>
      </w:r>
      <w:r w:rsidRPr="00962B01">
        <w:rPr>
          <w:color w:val="000000" w:themeColor="text1"/>
        </w:rPr>
        <w:t xml:space="preserve">dit </w:t>
      </w:r>
      <w:r w:rsidR="005A0D6F" w:rsidRPr="00962B01">
        <w:rPr>
          <w:color w:val="000000" w:themeColor="text1"/>
        </w:rPr>
        <w:t>entry, user can edit a previously created entry</w:t>
      </w:r>
    </w:p>
    <w:p w14:paraId="0325AFCC" w14:textId="539FD8D1" w:rsidR="00F17695" w:rsidRPr="00962B01" w:rsidRDefault="00AA346C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Internal User: </w:t>
      </w:r>
      <w:r w:rsidR="005A0D6F" w:rsidRPr="00962B01">
        <w:rPr>
          <w:color w:val="000000" w:themeColor="text1"/>
        </w:rPr>
        <w:t>D</w:t>
      </w:r>
      <w:r w:rsidRPr="00962B01">
        <w:rPr>
          <w:color w:val="000000" w:themeColor="text1"/>
        </w:rPr>
        <w:t xml:space="preserve">elete </w:t>
      </w:r>
      <w:r w:rsidR="005A0D6F" w:rsidRPr="00962B01">
        <w:rPr>
          <w:color w:val="000000" w:themeColor="text1"/>
        </w:rPr>
        <w:t>entry, user can delete a previously deleted entry</w:t>
      </w:r>
    </w:p>
    <w:p w14:paraId="364DAA5C" w14:textId="38B96E62" w:rsidR="000762C4" w:rsidRPr="00962B01" w:rsidRDefault="000762C4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All users: Read entry, users can visualize data in the system  </w:t>
      </w:r>
    </w:p>
    <w:p w14:paraId="20ADF022" w14:textId="69EA19E4" w:rsidR="00AA346C" w:rsidRPr="00962B01" w:rsidRDefault="00AA346C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>All users: log in</w:t>
      </w:r>
      <w:r w:rsidR="00D944E3" w:rsidRPr="00962B01">
        <w:rPr>
          <w:color w:val="000000" w:themeColor="text1"/>
        </w:rPr>
        <w:t>, users can log into the system</w:t>
      </w:r>
    </w:p>
    <w:p w14:paraId="38F46496" w14:textId="07B3F3FA" w:rsidR="000E10AB" w:rsidRPr="00962B01" w:rsidRDefault="000E10AB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>All users: search entries</w:t>
      </w:r>
      <w:r w:rsidR="00D944E3" w:rsidRPr="00962B01">
        <w:rPr>
          <w:color w:val="000000" w:themeColor="text1"/>
        </w:rPr>
        <w:t>, users can search through the data in the system</w:t>
      </w:r>
    </w:p>
    <w:p w14:paraId="1935DE88" w14:textId="6A21BD1C" w:rsidR="008C5760" w:rsidRPr="00962B01" w:rsidRDefault="008C5760" w:rsidP="008C5760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>Admin: create profile, users can register into the system</w:t>
      </w:r>
    </w:p>
    <w:p w14:paraId="38D479BF" w14:textId="7513F1F3" w:rsidR="00176007" w:rsidRPr="00962B01" w:rsidRDefault="00176007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Admin: set </w:t>
      </w:r>
      <w:r w:rsidR="00100BA6" w:rsidRPr="00962B01">
        <w:rPr>
          <w:color w:val="000000" w:themeColor="text1"/>
        </w:rPr>
        <w:t>privileges</w:t>
      </w:r>
      <w:r w:rsidR="006243DC" w:rsidRPr="00962B01">
        <w:rPr>
          <w:color w:val="000000" w:themeColor="text1"/>
        </w:rPr>
        <w:t>, admin can set privileges</w:t>
      </w:r>
    </w:p>
    <w:p w14:paraId="315E394C" w14:textId="0AB4251D" w:rsidR="00100BA6" w:rsidRPr="00962B01" w:rsidRDefault="00100BA6" w:rsidP="006D1D65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962B01">
        <w:rPr>
          <w:color w:val="000000" w:themeColor="text1"/>
        </w:rPr>
        <w:t xml:space="preserve">Internal: notify </w:t>
      </w:r>
      <w:r w:rsidR="0099090A" w:rsidRPr="00962B01">
        <w:rPr>
          <w:color w:val="000000" w:themeColor="text1"/>
        </w:rPr>
        <w:t>external parties of security issues</w:t>
      </w:r>
    </w:p>
    <w:p w14:paraId="03E8A28F" w14:textId="77777777" w:rsidR="00E03F33" w:rsidRPr="00962B01" w:rsidRDefault="00E03F33" w:rsidP="00A979E1">
      <w:pPr>
        <w:rPr>
          <w:color w:val="000000" w:themeColor="text1"/>
        </w:rPr>
      </w:pPr>
    </w:p>
    <w:p w14:paraId="651C0037" w14:textId="4D20F1CA" w:rsidR="00A979E1" w:rsidRPr="00962B01" w:rsidRDefault="00E461B5" w:rsidP="00A979E1">
      <w:pPr>
        <w:rPr>
          <w:color w:val="000000" w:themeColor="text1"/>
        </w:rPr>
      </w:pPr>
      <w:sdt>
        <w:sdtPr>
          <w:rPr>
            <w:color w:val="000000" w:themeColor="text1"/>
          </w:rPr>
          <w:alias w:val="Agenda 1, conclusion:"/>
          <w:tag w:val="Agenda 1, conclusion:"/>
          <w:id w:val="1265507262"/>
          <w:placeholder>
            <w:docPart w:val="49529FEFB01F4514907827110105277C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Conclusion</w:t>
          </w:r>
        </w:sdtContent>
      </w:sdt>
      <w:r w:rsidR="00A979E1" w:rsidRPr="00962B01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Agenda 1, enter closing:"/>
          <w:tag w:val="Agenda 1, enter closing:"/>
          <w:id w:val="-1232158815"/>
          <w:placeholder>
            <w:docPart w:val="A7ED8CD8FA76499C93603D1814BEAC9E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Closing</w:t>
          </w:r>
        </w:sdtContent>
      </w:sdt>
    </w:p>
    <w:p w14:paraId="33FD8B17" w14:textId="77777777" w:rsidR="00DA0A7D" w:rsidRPr="00962B01" w:rsidRDefault="00DA0A7D" w:rsidP="006206FA">
      <w:pPr>
        <w:ind w:left="0"/>
        <w:rPr>
          <w:color w:val="000000" w:themeColor="text1"/>
        </w:rPr>
      </w:pPr>
    </w:p>
    <w:p w14:paraId="12384BFE" w14:textId="77777777" w:rsidR="00DA0A7D" w:rsidRPr="00962B01" w:rsidRDefault="00DA0A7D" w:rsidP="00A979E1">
      <w:pPr>
        <w:rPr>
          <w:color w:val="000000" w:themeColor="text1"/>
        </w:rPr>
      </w:pP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962B01" w:rsidRPr="00962B01" w14:paraId="35261338" w14:textId="77777777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7E4123E1" w14:textId="77777777" w:rsidR="00CB50F2" w:rsidRPr="00962B01" w:rsidRDefault="00E461B5" w:rsidP="00E52810">
            <w:pPr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Agenda 1, action items:"/>
                <w:tag w:val="Agenda 1, action items:"/>
                <w:id w:val="810443476"/>
                <w:placeholder>
                  <w:docPart w:val="515B99FF79DA4A569FE45F42E8BE3DA0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962B01">
                  <w:rPr>
                    <w:color w:val="000000" w:themeColor="text1"/>
                  </w:rPr>
                  <w:t>Action items</w:t>
                </w:r>
              </w:sdtContent>
            </w:sdt>
          </w:p>
        </w:tc>
        <w:sdt>
          <w:sdtPr>
            <w:rPr>
              <w:color w:val="000000" w:themeColor="text1"/>
            </w:rPr>
            <w:alias w:val="Agenda 1, person responsible:"/>
            <w:tag w:val="Agenda 1, person responsible:"/>
            <w:id w:val="352783267"/>
            <w:placeholder>
              <w:docPart w:val="E668C00C272F481F90C5019B5C8D2F3C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240A7024" w14:textId="77777777" w:rsidR="00A979E1" w:rsidRPr="00962B01" w:rsidRDefault="00A979E1" w:rsidP="00E52810">
                <w:pPr>
                  <w:rPr>
                    <w:color w:val="000000" w:themeColor="text1"/>
                  </w:rPr>
                </w:pPr>
                <w:r w:rsidRPr="00962B01">
                  <w:rPr>
                    <w:color w:val="000000" w:themeColor="text1"/>
                  </w:rPr>
                  <w:t>Person responsible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Agenda 1, deadline:"/>
            <w:tag w:val="Agenda 1, deadline:"/>
            <w:id w:val="1450979630"/>
            <w:placeholder>
              <w:docPart w:val="2DCD0EC40297492BB902742835B51E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14:paraId="3F7CE33B" w14:textId="77777777" w:rsidR="00A979E1" w:rsidRPr="00962B01" w:rsidRDefault="00A979E1" w:rsidP="00E52810">
                <w:pPr>
                  <w:rPr>
                    <w:color w:val="000000" w:themeColor="text1"/>
                  </w:rPr>
                </w:pPr>
                <w:r w:rsidRPr="00962B01">
                  <w:rPr>
                    <w:color w:val="000000" w:themeColor="text1"/>
                  </w:rPr>
                  <w:t>Deadline</w:t>
                </w:r>
              </w:p>
            </w:tc>
          </w:sdtContent>
        </w:sdt>
      </w:tr>
      <w:tr w:rsidR="00962B01" w:rsidRPr="00962B01" w14:paraId="53E2F328" w14:textId="77777777" w:rsidTr="00557792">
        <w:tc>
          <w:tcPr>
            <w:tcW w:w="6300" w:type="dxa"/>
          </w:tcPr>
          <w:p w14:paraId="10BC1B72" w14:textId="4E33D98E" w:rsidR="00A979E1" w:rsidRPr="00962B01" w:rsidRDefault="001F23F1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 xml:space="preserve">Download </w:t>
            </w:r>
            <w:proofErr w:type="spellStart"/>
            <w:r w:rsidRPr="00962B01">
              <w:rPr>
                <w:color w:val="000000" w:themeColor="text1"/>
              </w:rPr>
              <w:t>Umlet</w:t>
            </w:r>
            <w:proofErr w:type="spellEnd"/>
            <w:r w:rsidR="000373EE" w:rsidRPr="00962B01">
              <w:rPr>
                <w:color w:val="000000" w:themeColor="text1"/>
              </w:rPr>
              <w:t xml:space="preserve"> application</w:t>
            </w:r>
          </w:p>
        </w:tc>
        <w:tc>
          <w:tcPr>
            <w:tcW w:w="2250" w:type="dxa"/>
          </w:tcPr>
          <w:p w14:paraId="1B759E90" w14:textId="437E2331" w:rsidR="00A979E1" w:rsidRPr="00962B01" w:rsidRDefault="000373EE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Gennaro</w:t>
            </w:r>
          </w:p>
        </w:tc>
        <w:tc>
          <w:tcPr>
            <w:tcW w:w="2250" w:type="dxa"/>
          </w:tcPr>
          <w:p w14:paraId="0A50ABFE" w14:textId="625D724A" w:rsidR="00A979E1" w:rsidRPr="00962B01" w:rsidRDefault="004951DB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05/1</w:t>
            </w:r>
            <w:r w:rsidR="00236F81" w:rsidRPr="00962B01">
              <w:rPr>
                <w:color w:val="000000" w:themeColor="text1"/>
              </w:rPr>
              <w:t>2</w:t>
            </w:r>
            <w:r w:rsidRPr="00962B01">
              <w:rPr>
                <w:color w:val="000000" w:themeColor="text1"/>
              </w:rPr>
              <w:t>/2021</w:t>
            </w:r>
          </w:p>
        </w:tc>
      </w:tr>
      <w:tr w:rsidR="00962B01" w:rsidRPr="00962B01" w14:paraId="4962EB55" w14:textId="77777777" w:rsidTr="00557792">
        <w:tc>
          <w:tcPr>
            <w:tcW w:w="6300" w:type="dxa"/>
          </w:tcPr>
          <w:p w14:paraId="44973519" w14:textId="52D68E45" w:rsidR="00A979E1" w:rsidRPr="00962B01" w:rsidRDefault="008801CF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Create Use Case Diagram</w:t>
            </w:r>
          </w:p>
        </w:tc>
        <w:tc>
          <w:tcPr>
            <w:tcW w:w="2250" w:type="dxa"/>
          </w:tcPr>
          <w:p w14:paraId="77DCEBAD" w14:textId="499B24B1" w:rsidR="00A979E1" w:rsidRPr="00962B01" w:rsidRDefault="008801CF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Gennaro</w:t>
            </w:r>
          </w:p>
        </w:tc>
        <w:tc>
          <w:tcPr>
            <w:tcW w:w="2250" w:type="dxa"/>
          </w:tcPr>
          <w:p w14:paraId="714A45C1" w14:textId="4B2DACE6" w:rsidR="00B509FA" w:rsidRPr="00962B01" w:rsidRDefault="008801CF" w:rsidP="00EB6D3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05/1</w:t>
            </w:r>
            <w:r w:rsidR="00236F81" w:rsidRPr="00962B01">
              <w:rPr>
                <w:color w:val="000000" w:themeColor="text1"/>
              </w:rPr>
              <w:t>2</w:t>
            </w:r>
            <w:r w:rsidRPr="00962B01">
              <w:rPr>
                <w:color w:val="000000" w:themeColor="text1"/>
              </w:rPr>
              <w:t>/2021</w:t>
            </w:r>
          </w:p>
        </w:tc>
      </w:tr>
      <w:tr w:rsidR="00962B01" w:rsidRPr="00962B01" w14:paraId="45F436DB" w14:textId="77777777" w:rsidTr="00557792">
        <w:tc>
          <w:tcPr>
            <w:tcW w:w="6300" w:type="dxa"/>
          </w:tcPr>
          <w:p w14:paraId="33E2E1D3" w14:textId="77FA0300" w:rsidR="00B509FA" w:rsidRPr="00962B01" w:rsidRDefault="00A5765B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System Requirements</w:t>
            </w:r>
            <w:r w:rsidR="00366CD8" w:rsidRPr="00962B01">
              <w:rPr>
                <w:color w:val="000000" w:themeColor="text1"/>
              </w:rPr>
              <w:t xml:space="preserve"> in Proposal doc</w:t>
            </w:r>
            <w:r w:rsidR="001D324C" w:rsidRPr="00962B01">
              <w:rPr>
                <w:color w:val="000000" w:themeColor="text1"/>
              </w:rPr>
              <w:t xml:space="preserve"> (1)</w:t>
            </w:r>
          </w:p>
        </w:tc>
        <w:tc>
          <w:tcPr>
            <w:tcW w:w="2250" w:type="dxa"/>
          </w:tcPr>
          <w:p w14:paraId="21FE3C50" w14:textId="300FC3B8" w:rsidR="00B509FA" w:rsidRPr="00962B01" w:rsidRDefault="0099556E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 xml:space="preserve">Michael </w:t>
            </w:r>
          </w:p>
        </w:tc>
        <w:tc>
          <w:tcPr>
            <w:tcW w:w="2250" w:type="dxa"/>
          </w:tcPr>
          <w:p w14:paraId="315C88AE" w14:textId="14F0C471" w:rsidR="000D6D89" w:rsidRPr="00962B01" w:rsidRDefault="00A5765B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05/1</w:t>
            </w:r>
            <w:r w:rsidR="00236F81" w:rsidRPr="00962B01">
              <w:rPr>
                <w:color w:val="000000" w:themeColor="text1"/>
              </w:rPr>
              <w:t>2</w:t>
            </w:r>
            <w:r w:rsidRPr="00962B01">
              <w:rPr>
                <w:color w:val="000000" w:themeColor="text1"/>
              </w:rPr>
              <w:t>/202</w:t>
            </w:r>
            <w:r w:rsidR="000D6D89" w:rsidRPr="00962B01">
              <w:rPr>
                <w:color w:val="000000" w:themeColor="text1"/>
              </w:rPr>
              <w:t>1</w:t>
            </w:r>
          </w:p>
        </w:tc>
      </w:tr>
      <w:tr w:rsidR="00962B01" w:rsidRPr="00962B01" w14:paraId="7BF2EF9A" w14:textId="77777777" w:rsidTr="00557792">
        <w:tc>
          <w:tcPr>
            <w:tcW w:w="6300" w:type="dxa"/>
          </w:tcPr>
          <w:p w14:paraId="44E93983" w14:textId="348C2212" w:rsidR="00B509FA" w:rsidRPr="00962B01" w:rsidRDefault="00F934E8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To follow up on Python tools &amp; features</w:t>
            </w:r>
          </w:p>
        </w:tc>
        <w:tc>
          <w:tcPr>
            <w:tcW w:w="2250" w:type="dxa"/>
          </w:tcPr>
          <w:p w14:paraId="42503B25" w14:textId="672CE395" w:rsidR="00B509FA" w:rsidRPr="00962B01" w:rsidRDefault="00F934E8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 xml:space="preserve">Michael </w:t>
            </w:r>
          </w:p>
        </w:tc>
        <w:tc>
          <w:tcPr>
            <w:tcW w:w="2250" w:type="dxa"/>
          </w:tcPr>
          <w:p w14:paraId="1AF9CB24" w14:textId="124889C4" w:rsidR="00B509FA" w:rsidRPr="00962B01" w:rsidRDefault="00236F81" w:rsidP="00E52810">
            <w:pPr>
              <w:ind w:left="0"/>
              <w:rPr>
                <w:color w:val="000000" w:themeColor="text1"/>
              </w:rPr>
            </w:pPr>
            <w:r w:rsidRPr="00962B01">
              <w:rPr>
                <w:color w:val="000000" w:themeColor="text1"/>
              </w:rPr>
              <w:t>24/11/2021</w:t>
            </w:r>
          </w:p>
        </w:tc>
      </w:tr>
      <w:tr w:rsidR="00962B01" w:rsidRPr="00962B01" w14:paraId="4D04E2F7" w14:textId="77777777" w:rsidTr="00557792">
        <w:tc>
          <w:tcPr>
            <w:tcW w:w="6300" w:type="dxa"/>
          </w:tcPr>
          <w:p w14:paraId="31DEEABF" w14:textId="77777777" w:rsidR="00B509FA" w:rsidRPr="00962B01" w:rsidRDefault="00B509FA" w:rsidP="00E52810">
            <w:pPr>
              <w:ind w:left="0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4FE06858" w14:textId="77777777" w:rsidR="00B509FA" w:rsidRPr="00962B01" w:rsidRDefault="00B509FA" w:rsidP="00E52810">
            <w:pPr>
              <w:ind w:left="0"/>
              <w:rPr>
                <w:color w:val="000000" w:themeColor="text1"/>
              </w:rPr>
            </w:pPr>
          </w:p>
        </w:tc>
        <w:tc>
          <w:tcPr>
            <w:tcW w:w="2250" w:type="dxa"/>
          </w:tcPr>
          <w:p w14:paraId="6F0FD254" w14:textId="77777777" w:rsidR="00B509FA" w:rsidRPr="00962B01" w:rsidRDefault="00B509FA" w:rsidP="00E52810">
            <w:pPr>
              <w:ind w:left="0"/>
              <w:rPr>
                <w:color w:val="000000" w:themeColor="text1"/>
              </w:rPr>
            </w:pPr>
          </w:p>
        </w:tc>
      </w:tr>
    </w:tbl>
    <w:p w14:paraId="5D55D587" w14:textId="77777777" w:rsidR="00A979E1" w:rsidRPr="00962B01" w:rsidRDefault="00E461B5" w:rsidP="00A979E1">
      <w:pPr>
        <w:rPr>
          <w:color w:val="000000" w:themeColor="text1"/>
        </w:rPr>
      </w:pPr>
      <w:sdt>
        <w:sdtPr>
          <w:rPr>
            <w:color w:val="000000" w:themeColor="text1"/>
          </w:rPr>
          <w:alias w:val="Observers:"/>
          <w:tag w:val="Observers:"/>
          <w:id w:val="620197708"/>
          <w:placeholder>
            <w:docPart w:val="068AB44273774B5BB13D34D7C03F6850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Observers</w:t>
          </w:r>
        </w:sdtContent>
      </w:sdt>
      <w:r w:rsidR="00A979E1" w:rsidRPr="00962B01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Enter observer name:"/>
          <w:tag w:val="Enter observer name:"/>
          <w:id w:val="-1956164916"/>
          <w:placeholder>
            <w:docPart w:val="74945FADD00B47B8B69AA4632C7992D9"/>
          </w:placeholder>
          <w:temporary/>
          <w:showingPlcHdr/>
          <w15:appearance w15:val="hidden"/>
        </w:sdtPr>
        <w:sdtEndPr/>
        <w:sdtContent>
          <w:r w:rsidR="0093449B" w:rsidRPr="00962B01">
            <w:rPr>
              <w:color w:val="000000" w:themeColor="text1"/>
            </w:rPr>
            <w:t>Name</w:t>
          </w:r>
        </w:sdtContent>
      </w:sdt>
    </w:p>
    <w:p w14:paraId="40ED8289" w14:textId="77777777" w:rsidR="00A979E1" w:rsidRPr="00962B01" w:rsidRDefault="00E461B5" w:rsidP="00A979E1">
      <w:pPr>
        <w:rPr>
          <w:color w:val="000000" w:themeColor="text1"/>
        </w:rPr>
      </w:pPr>
      <w:sdt>
        <w:sdtPr>
          <w:rPr>
            <w:color w:val="000000" w:themeColor="text1"/>
          </w:rPr>
          <w:alias w:val="Resource persons:"/>
          <w:tag w:val="Resource persons:"/>
          <w:id w:val="1871578218"/>
          <w:placeholder>
            <w:docPart w:val="951185FC75EF425B836D29151FFCC19F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Resource persons</w:t>
          </w:r>
        </w:sdtContent>
      </w:sdt>
      <w:r w:rsidR="00A979E1" w:rsidRPr="00962B01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Enter resource name:"/>
          <w:tag w:val="Enter resource name:"/>
          <w:id w:val="-797290336"/>
          <w:placeholder>
            <w:docPart w:val="84143925AA2142EC97CFCC42B55E5436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Names</w:t>
          </w:r>
        </w:sdtContent>
      </w:sdt>
    </w:p>
    <w:p w14:paraId="72B59EE7" w14:textId="77777777" w:rsidR="0017681F" w:rsidRPr="00962B01" w:rsidRDefault="00E461B5" w:rsidP="00E52810">
      <w:pPr>
        <w:rPr>
          <w:color w:val="000000" w:themeColor="text1"/>
        </w:rPr>
      </w:pPr>
      <w:sdt>
        <w:sdtPr>
          <w:rPr>
            <w:color w:val="000000" w:themeColor="text1"/>
          </w:rPr>
          <w:alias w:val="Special notes:"/>
          <w:tag w:val="Special notes:"/>
          <w:id w:val="2083322904"/>
          <w:placeholder>
            <w:docPart w:val="8CF1054234CA4088B20A903E808412EF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Special notes</w:t>
          </w:r>
        </w:sdtContent>
      </w:sdt>
      <w:r w:rsidR="00A979E1" w:rsidRPr="00962B01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alias w:val="Enter additional notes here:"/>
          <w:tag w:val="Enter additional notes here:"/>
          <w:id w:val="1654802240"/>
          <w:placeholder>
            <w:docPart w:val="6E406AE661C14BCAB6C8BF62BBDE0756"/>
          </w:placeholder>
          <w:temporary/>
          <w:showingPlcHdr/>
          <w15:appearance w15:val="hidden"/>
        </w:sdtPr>
        <w:sdtEndPr/>
        <w:sdtContent>
          <w:r w:rsidR="00A979E1" w:rsidRPr="00962B01">
            <w:rPr>
              <w:color w:val="000000" w:themeColor="text1"/>
            </w:rPr>
            <w:t>Type additional notes here</w:t>
          </w:r>
        </w:sdtContent>
      </w:sdt>
    </w:p>
    <w:sectPr w:rsidR="0017681F" w:rsidRPr="00962B01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A429E" w14:textId="77777777" w:rsidR="00E461B5" w:rsidRDefault="00E461B5">
      <w:pPr>
        <w:spacing w:after="0"/>
      </w:pPr>
      <w:r>
        <w:separator/>
      </w:r>
    </w:p>
  </w:endnote>
  <w:endnote w:type="continuationSeparator" w:id="0">
    <w:p w14:paraId="2C3CE7B7" w14:textId="77777777" w:rsidR="00E461B5" w:rsidRDefault="00E461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6E9C" w14:textId="77777777" w:rsidR="00CB50F2" w:rsidRDefault="00CB50F2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70F2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55A52" w14:textId="77777777" w:rsidR="00E461B5" w:rsidRDefault="00E461B5">
      <w:pPr>
        <w:spacing w:after="0"/>
      </w:pPr>
      <w:r>
        <w:separator/>
      </w:r>
    </w:p>
  </w:footnote>
  <w:footnote w:type="continuationSeparator" w:id="0">
    <w:p w14:paraId="3FB345A7" w14:textId="77777777" w:rsidR="00E461B5" w:rsidRDefault="00E461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1458F2"/>
    <w:multiLevelType w:val="hybridMultilevel"/>
    <w:tmpl w:val="C4940202"/>
    <w:lvl w:ilvl="0" w:tplc="1C090013">
      <w:start w:val="1"/>
      <w:numFmt w:val="upperRoman"/>
      <w:lvlText w:val="%1."/>
      <w:lvlJc w:val="right"/>
      <w:pPr>
        <w:ind w:left="780" w:hanging="360"/>
      </w:pPr>
    </w:lvl>
    <w:lvl w:ilvl="1" w:tplc="1C090019" w:tentative="1">
      <w:start w:val="1"/>
      <w:numFmt w:val="lowerLetter"/>
      <w:lvlText w:val="%2."/>
      <w:lvlJc w:val="left"/>
      <w:pPr>
        <w:ind w:left="1500" w:hanging="360"/>
      </w:pPr>
    </w:lvl>
    <w:lvl w:ilvl="2" w:tplc="1C09001B" w:tentative="1">
      <w:start w:val="1"/>
      <w:numFmt w:val="lowerRoman"/>
      <w:lvlText w:val="%3."/>
      <w:lvlJc w:val="right"/>
      <w:pPr>
        <w:ind w:left="2220" w:hanging="180"/>
      </w:pPr>
    </w:lvl>
    <w:lvl w:ilvl="3" w:tplc="1C09000F" w:tentative="1">
      <w:start w:val="1"/>
      <w:numFmt w:val="decimal"/>
      <w:lvlText w:val="%4."/>
      <w:lvlJc w:val="left"/>
      <w:pPr>
        <w:ind w:left="2940" w:hanging="360"/>
      </w:pPr>
    </w:lvl>
    <w:lvl w:ilvl="4" w:tplc="1C090019" w:tentative="1">
      <w:start w:val="1"/>
      <w:numFmt w:val="lowerLetter"/>
      <w:lvlText w:val="%5."/>
      <w:lvlJc w:val="left"/>
      <w:pPr>
        <w:ind w:left="3660" w:hanging="360"/>
      </w:pPr>
    </w:lvl>
    <w:lvl w:ilvl="5" w:tplc="1C09001B" w:tentative="1">
      <w:start w:val="1"/>
      <w:numFmt w:val="lowerRoman"/>
      <w:lvlText w:val="%6."/>
      <w:lvlJc w:val="right"/>
      <w:pPr>
        <w:ind w:left="4380" w:hanging="180"/>
      </w:pPr>
    </w:lvl>
    <w:lvl w:ilvl="6" w:tplc="1C09000F" w:tentative="1">
      <w:start w:val="1"/>
      <w:numFmt w:val="decimal"/>
      <w:lvlText w:val="%7."/>
      <w:lvlJc w:val="left"/>
      <w:pPr>
        <w:ind w:left="5100" w:hanging="360"/>
      </w:pPr>
    </w:lvl>
    <w:lvl w:ilvl="7" w:tplc="1C090019" w:tentative="1">
      <w:start w:val="1"/>
      <w:numFmt w:val="lowerLetter"/>
      <w:lvlText w:val="%8."/>
      <w:lvlJc w:val="left"/>
      <w:pPr>
        <w:ind w:left="5820" w:hanging="360"/>
      </w:pPr>
    </w:lvl>
    <w:lvl w:ilvl="8" w:tplc="1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1E2E07BD"/>
    <w:multiLevelType w:val="hybridMultilevel"/>
    <w:tmpl w:val="FBE64D5E"/>
    <w:lvl w:ilvl="0" w:tplc="FFFFFFFF">
      <w:start w:val="1"/>
      <w:numFmt w:val="upperRoman"/>
      <w:lvlText w:val="%1."/>
      <w:lvlJc w:val="righ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30881ECF"/>
    <w:multiLevelType w:val="hybridMultilevel"/>
    <w:tmpl w:val="C4940202"/>
    <w:lvl w:ilvl="0" w:tplc="FFFFFFFF">
      <w:start w:val="1"/>
      <w:numFmt w:val="upperRoman"/>
      <w:lvlText w:val="%1."/>
      <w:lvlJc w:val="righ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03858BC"/>
    <w:multiLevelType w:val="hybridMultilevel"/>
    <w:tmpl w:val="A94C600E"/>
    <w:lvl w:ilvl="0" w:tplc="FFFFFFFF">
      <w:start w:val="1"/>
      <w:numFmt w:val="upperRoman"/>
      <w:lvlText w:val="%1."/>
      <w:lvlJc w:val="righ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50"/>
    <w:rsid w:val="0000149B"/>
    <w:rsid w:val="000373EE"/>
    <w:rsid w:val="00070820"/>
    <w:rsid w:val="00074FFF"/>
    <w:rsid w:val="000762C4"/>
    <w:rsid w:val="000D6D89"/>
    <w:rsid w:val="000E10AB"/>
    <w:rsid w:val="000F3DD5"/>
    <w:rsid w:val="001005E5"/>
    <w:rsid w:val="00100BA6"/>
    <w:rsid w:val="00107A25"/>
    <w:rsid w:val="001118FD"/>
    <w:rsid w:val="00150452"/>
    <w:rsid w:val="00152CC8"/>
    <w:rsid w:val="00170254"/>
    <w:rsid w:val="00176007"/>
    <w:rsid w:val="0017681F"/>
    <w:rsid w:val="00176BAF"/>
    <w:rsid w:val="00177BF7"/>
    <w:rsid w:val="001C4546"/>
    <w:rsid w:val="001D324C"/>
    <w:rsid w:val="001E0222"/>
    <w:rsid w:val="001E440E"/>
    <w:rsid w:val="001F053C"/>
    <w:rsid w:val="001F23F1"/>
    <w:rsid w:val="00213C3C"/>
    <w:rsid w:val="00236F81"/>
    <w:rsid w:val="00266707"/>
    <w:rsid w:val="002B6C94"/>
    <w:rsid w:val="002E7469"/>
    <w:rsid w:val="002F4ABE"/>
    <w:rsid w:val="00366CD8"/>
    <w:rsid w:val="003B1BCE"/>
    <w:rsid w:val="003C1B81"/>
    <w:rsid w:val="003C6B6C"/>
    <w:rsid w:val="0041439B"/>
    <w:rsid w:val="00444D8F"/>
    <w:rsid w:val="004951DB"/>
    <w:rsid w:val="004C516F"/>
    <w:rsid w:val="0051168C"/>
    <w:rsid w:val="0052642B"/>
    <w:rsid w:val="00537F9C"/>
    <w:rsid w:val="00557792"/>
    <w:rsid w:val="005A0D6F"/>
    <w:rsid w:val="005B18FB"/>
    <w:rsid w:val="005E7D19"/>
    <w:rsid w:val="00611FFB"/>
    <w:rsid w:val="006206FA"/>
    <w:rsid w:val="006243DC"/>
    <w:rsid w:val="0066086F"/>
    <w:rsid w:val="00672A6F"/>
    <w:rsid w:val="00681E89"/>
    <w:rsid w:val="0068284F"/>
    <w:rsid w:val="006928B4"/>
    <w:rsid w:val="006B2AF2"/>
    <w:rsid w:val="006D1D65"/>
    <w:rsid w:val="006D571F"/>
    <w:rsid w:val="006F5A3F"/>
    <w:rsid w:val="00703642"/>
    <w:rsid w:val="00714174"/>
    <w:rsid w:val="00717D25"/>
    <w:rsid w:val="007253CC"/>
    <w:rsid w:val="007256C4"/>
    <w:rsid w:val="007467A1"/>
    <w:rsid w:val="00773350"/>
    <w:rsid w:val="007A1E6C"/>
    <w:rsid w:val="008431CB"/>
    <w:rsid w:val="008801CF"/>
    <w:rsid w:val="00881FA9"/>
    <w:rsid w:val="008C5760"/>
    <w:rsid w:val="008D64E4"/>
    <w:rsid w:val="008E2FAF"/>
    <w:rsid w:val="0093449B"/>
    <w:rsid w:val="00962B01"/>
    <w:rsid w:val="0099090A"/>
    <w:rsid w:val="009916AE"/>
    <w:rsid w:val="0099556E"/>
    <w:rsid w:val="009B167A"/>
    <w:rsid w:val="009B6F3E"/>
    <w:rsid w:val="009E03F3"/>
    <w:rsid w:val="009F0C7F"/>
    <w:rsid w:val="00A5765B"/>
    <w:rsid w:val="00A979E1"/>
    <w:rsid w:val="00AA346C"/>
    <w:rsid w:val="00B45E12"/>
    <w:rsid w:val="00B509FA"/>
    <w:rsid w:val="00B86141"/>
    <w:rsid w:val="00BC2D98"/>
    <w:rsid w:val="00BC38DD"/>
    <w:rsid w:val="00BC4282"/>
    <w:rsid w:val="00C61ADE"/>
    <w:rsid w:val="00C75D70"/>
    <w:rsid w:val="00C9013A"/>
    <w:rsid w:val="00C90946"/>
    <w:rsid w:val="00CB50F2"/>
    <w:rsid w:val="00CF5C61"/>
    <w:rsid w:val="00D6466C"/>
    <w:rsid w:val="00D64D38"/>
    <w:rsid w:val="00D90A37"/>
    <w:rsid w:val="00D944E3"/>
    <w:rsid w:val="00DA0A7D"/>
    <w:rsid w:val="00DC2307"/>
    <w:rsid w:val="00DC49F1"/>
    <w:rsid w:val="00DD1558"/>
    <w:rsid w:val="00E0092A"/>
    <w:rsid w:val="00E03F33"/>
    <w:rsid w:val="00E461B5"/>
    <w:rsid w:val="00E52810"/>
    <w:rsid w:val="00E70F21"/>
    <w:rsid w:val="00E81303"/>
    <w:rsid w:val="00E94B5C"/>
    <w:rsid w:val="00EA1205"/>
    <w:rsid w:val="00EA6E54"/>
    <w:rsid w:val="00EB43FE"/>
    <w:rsid w:val="00EB6D30"/>
    <w:rsid w:val="00F078A9"/>
    <w:rsid w:val="00F15D46"/>
    <w:rsid w:val="00F17695"/>
    <w:rsid w:val="00F45ED3"/>
    <w:rsid w:val="00F560A1"/>
    <w:rsid w:val="00F934E8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0CA4A"/>
  <w15:chartTrackingRefBased/>
  <w15:docId w15:val="{9EE6DD7A-DEE0-4FC3-BD47-E17F3838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Botha\Desktop\tf034630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E5B6C7D568438C823CF18A3EB52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687D0-E49F-4446-BB37-8D8376AD9D23}"/>
      </w:docPartPr>
      <w:docPartBody>
        <w:p w:rsidR="00131125" w:rsidRDefault="000315C3">
          <w:pPr>
            <w:pStyle w:val="8DE5B6C7D568438C823CF18A3EB52E92"/>
          </w:pPr>
          <w:r>
            <w:t>|</w:t>
          </w:r>
        </w:p>
      </w:docPartBody>
    </w:docPart>
    <w:docPart>
      <w:docPartPr>
        <w:name w:val="2C576AD500874853A563C2853869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CDC42-90BA-4193-BBCE-DDD96CBC5EC9}"/>
      </w:docPartPr>
      <w:docPartBody>
        <w:p w:rsidR="00131125" w:rsidRDefault="000315C3">
          <w:pPr>
            <w:pStyle w:val="2C576AD500874853A563C285386927F3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7506B27F8021438CABD1DBA31BD5A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6ABB5-4966-40AC-99B4-F0C6DC70BD6C}"/>
      </w:docPartPr>
      <w:docPartBody>
        <w:p w:rsidR="00131125" w:rsidRDefault="000315C3">
          <w:pPr>
            <w:pStyle w:val="7506B27F8021438CABD1DBA31BD5A753"/>
          </w:pPr>
          <w:r>
            <w:t>Meeting date | time</w:t>
          </w:r>
        </w:p>
      </w:docPartBody>
    </w:docPart>
    <w:docPart>
      <w:docPartPr>
        <w:name w:val="07D8E0451FE94A4F85BD0D4ED1609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394C1-2C5D-463E-837F-2FEF6BC0FC7C}"/>
      </w:docPartPr>
      <w:docPartBody>
        <w:p w:rsidR="00131125" w:rsidRDefault="000315C3">
          <w:pPr>
            <w:pStyle w:val="07D8E0451FE94A4F85BD0D4ED16096AF"/>
          </w:pPr>
          <w:r>
            <w:t>Meeting location</w:t>
          </w:r>
        </w:p>
      </w:docPartBody>
    </w:docPart>
    <w:docPart>
      <w:docPartPr>
        <w:name w:val="93E21DCAB391420BAE2827BC7FCCC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6EC3E-8242-4125-9828-6D4EACFE7AB2}"/>
      </w:docPartPr>
      <w:docPartBody>
        <w:p w:rsidR="00131125" w:rsidRDefault="000315C3">
          <w:pPr>
            <w:pStyle w:val="93E21DCAB391420BAE2827BC7FCCC8FA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3FF04D435A3B45C3BF66041B5757A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2E194-FF00-4DC9-8DE3-F3D2B1BDF6A6}"/>
      </w:docPartPr>
      <w:docPartBody>
        <w:p w:rsidR="00131125" w:rsidRDefault="000315C3">
          <w:pPr>
            <w:pStyle w:val="3FF04D435A3B45C3BF66041B5757AAEB"/>
          </w:pPr>
          <w:r w:rsidRPr="00A979E1">
            <w:t>Meeting called by</w:t>
          </w:r>
        </w:p>
      </w:docPartBody>
    </w:docPart>
    <w:docPart>
      <w:docPartPr>
        <w:name w:val="74945FADD00B47B8B69AA4632C799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948A8-CD7B-46CE-A320-FC84AEF03B11}"/>
      </w:docPartPr>
      <w:docPartBody>
        <w:p w:rsidR="00131125" w:rsidRDefault="000315C3">
          <w:pPr>
            <w:pStyle w:val="74945FADD00B47B8B69AA4632C7992D9"/>
          </w:pPr>
          <w:r>
            <w:t>Name</w:t>
          </w:r>
        </w:p>
      </w:docPartBody>
    </w:docPart>
    <w:docPart>
      <w:docPartPr>
        <w:name w:val="498532F0F63541EEAF1D811353AFC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D1CC1-122A-4340-A2D7-103FD4BFD74F}"/>
      </w:docPartPr>
      <w:docPartBody>
        <w:p w:rsidR="00131125" w:rsidRDefault="000315C3">
          <w:pPr>
            <w:pStyle w:val="498532F0F63541EEAF1D811353AFC937"/>
          </w:pPr>
          <w:r w:rsidRPr="00A979E1">
            <w:t>Type of meeting</w:t>
          </w:r>
        </w:p>
      </w:docPartBody>
    </w:docPart>
    <w:docPart>
      <w:docPartPr>
        <w:name w:val="A16FD66885364701A529E28A6D2F3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E2A35-BE5D-40C9-ADFA-31F6FB589BB4}"/>
      </w:docPartPr>
      <w:docPartBody>
        <w:p w:rsidR="00131125" w:rsidRDefault="000315C3">
          <w:pPr>
            <w:pStyle w:val="A16FD66885364701A529E28A6D2F3F37"/>
          </w:pPr>
          <w:r w:rsidRPr="00A979E1">
            <w:t>Facilitator</w:t>
          </w:r>
        </w:p>
      </w:docPartBody>
    </w:docPart>
    <w:docPart>
      <w:docPartPr>
        <w:name w:val="0635A47017484AF489E7C04F6A440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E96BD-0D31-43BA-927B-469B4796DCFE}"/>
      </w:docPartPr>
      <w:docPartBody>
        <w:p w:rsidR="00131125" w:rsidRDefault="000315C3">
          <w:pPr>
            <w:pStyle w:val="0635A47017484AF489E7C04F6A440CC2"/>
          </w:pPr>
          <w:r w:rsidRPr="00A979E1">
            <w:t>Note taker</w:t>
          </w:r>
        </w:p>
      </w:docPartBody>
    </w:docPart>
    <w:docPart>
      <w:docPartPr>
        <w:name w:val="0FB542D7D25F43899256F1BEE825F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74209-C543-46AF-8D7E-4BD4BE468999}"/>
      </w:docPartPr>
      <w:docPartBody>
        <w:p w:rsidR="00131125" w:rsidRDefault="000315C3">
          <w:pPr>
            <w:pStyle w:val="0FB542D7D25F43899256F1BEE825F1CF"/>
          </w:pPr>
          <w:r w:rsidRPr="00A979E1">
            <w:t>Timekeeper</w:t>
          </w:r>
        </w:p>
      </w:docPartBody>
    </w:docPart>
    <w:docPart>
      <w:docPartPr>
        <w:name w:val="ED09A3629F1949B2AD38D7EF25778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29D91-6260-4104-B303-759BA79B1545}"/>
      </w:docPartPr>
      <w:docPartBody>
        <w:p w:rsidR="00131125" w:rsidRDefault="000315C3">
          <w:pPr>
            <w:pStyle w:val="ED09A3629F1949B2AD38D7EF25778595"/>
          </w:pPr>
          <w:r>
            <w:t>Agenda topics</w:t>
          </w:r>
        </w:p>
      </w:docPartBody>
    </w:docPart>
    <w:docPart>
      <w:docPartPr>
        <w:name w:val="A7791886EF1741689EE3EF43ECF43B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DD250-1D4A-4005-AE27-EDDB8968E5E4}"/>
      </w:docPartPr>
      <w:docPartBody>
        <w:p w:rsidR="00131125" w:rsidRDefault="000315C3">
          <w:pPr>
            <w:pStyle w:val="A7791886EF1741689EE3EF43ECF43B6A"/>
          </w:pPr>
          <w:r>
            <w:t>Time allotted</w:t>
          </w:r>
        </w:p>
      </w:docPartBody>
    </w:docPart>
    <w:docPart>
      <w:docPartPr>
        <w:name w:val="FE59E945D67D4F1B8FDB5263D8E85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1E5DA-4DC3-4C79-9F90-8CAF9856373B}"/>
      </w:docPartPr>
      <w:docPartBody>
        <w:p w:rsidR="00131125" w:rsidRDefault="000315C3">
          <w:pPr>
            <w:pStyle w:val="FE59E945D67D4F1B8FDB5263D8E8539C"/>
          </w:pPr>
          <w:r>
            <w:rPr>
              <w:rStyle w:val="SubtleEmphasis"/>
            </w:rPr>
            <w:t>Time</w:t>
          </w:r>
        </w:p>
      </w:docPartBody>
    </w:docPart>
    <w:docPart>
      <w:docPartPr>
        <w:name w:val="1C6B0B2DB23C4B5AB4ACFD54AC61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9A60B-33B2-476E-891D-F867F0ED6135}"/>
      </w:docPartPr>
      <w:docPartBody>
        <w:p w:rsidR="00131125" w:rsidRDefault="000315C3">
          <w:pPr>
            <w:pStyle w:val="1C6B0B2DB23C4B5AB4ACFD54AC6124A4"/>
          </w:pPr>
          <w:r>
            <w:t>Agenda topic</w:t>
          </w:r>
        </w:p>
      </w:docPartBody>
    </w:docPart>
    <w:docPart>
      <w:docPartPr>
        <w:name w:val="D7EC7DC38320427CA5C198387ABC7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F41FE-2BD3-4160-A095-D0C68CBA6562}"/>
      </w:docPartPr>
      <w:docPartBody>
        <w:p w:rsidR="00131125" w:rsidRDefault="000315C3">
          <w:pPr>
            <w:pStyle w:val="D7EC7DC38320427CA5C198387ABC76CE"/>
          </w:pPr>
          <w:r>
            <w:t>Presenter</w:t>
          </w:r>
        </w:p>
      </w:docPartBody>
    </w:docPart>
    <w:docPart>
      <w:docPartPr>
        <w:name w:val="49529FEFB01F45149078271101052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337A90-E8BC-43B1-BFA2-0D37764A41A5}"/>
      </w:docPartPr>
      <w:docPartBody>
        <w:p w:rsidR="00131125" w:rsidRDefault="000315C3">
          <w:pPr>
            <w:pStyle w:val="49529FEFB01F4514907827110105277C"/>
          </w:pPr>
          <w:r>
            <w:t>Conclusion</w:t>
          </w:r>
        </w:p>
      </w:docPartBody>
    </w:docPart>
    <w:docPart>
      <w:docPartPr>
        <w:name w:val="A7ED8CD8FA76499C93603D1814BEA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2F0F4-9BC0-4B63-8FCC-C53AC144DE65}"/>
      </w:docPartPr>
      <w:docPartBody>
        <w:p w:rsidR="00131125" w:rsidRDefault="000315C3">
          <w:pPr>
            <w:pStyle w:val="A7ED8CD8FA76499C93603D1814BEAC9E"/>
          </w:pPr>
          <w:r>
            <w:t>Closing</w:t>
          </w:r>
        </w:p>
      </w:docPartBody>
    </w:docPart>
    <w:docPart>
      <w:docPartPr>
        <w:name w:val="515B99FF79DA4A569FE45F42E8BE3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75830-C0ED-4023-84DB-E3D5191C4C36}"/>
      </w:docPartPr>
      <w:docPartBody>
        <w:p w:rsidR="00131125" w:rsidRDefault="000315C3">
          <w:pPr>
            <w:pStyle w:val="515B99FF79DA4A569FE45F42E8BE3DA0"/>
          </w:pPr>
          <w:r w:rsidRPr="00E52810">
            <w:t>Action items</w:t>
          </w:r>
        </w:p>
      </w:docPartBody>
    </w:docPart>
    <w:docPart>
      <w:docPartPr>
        <w:name w:val="E668C00C272F481F90C5019B5C8D2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A2EB6-68E6-457E-AE6F-71DD7C6D925A}"/>
      </w:docPartPr>
      <w:docPartBody>
        <w:p w:rsidR="00131125" w:rsidRDefault="000315C3">
          <w:pPr>
            <w:pStyle w:val="E668C00C272F481F90C5019B5C8D2F3C"/>
          </w:pPr>
          <w:r w:rsidRPr="00E52810">
            <w:t>Person responsible</w:t>
          </w:r>
        </w:p>
      </w:docPartBody>
    </w:docPart>
    <w:docPart>
      <w:docPartPr>
        <w:name w:val="2DCD0EC40297492BB902742835B51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727905-7633-4D6A-8C9D-0DA145D2A432}"/>
      </w:docPartPr>
      <w:docPartBody>
        <w:p w:rsidR="00131125" w:rsidRDefault="000315C3">
          <w:pPr>
            <w:pStyle w:val="2DCD0EC40297492BB902742835B51E56"/>
          </w:pPr>
          <w:r w:rsidRPr="00E52810">
            <w:t>Deadline</w:t>
          </w:r>
        </w:p>
      </w:docPartBody>
    </w:docPart>
    <w:docPart>
      <w:docPartPr>
        <w:name w:val="068AB44273774B5BB13D34D7C03F6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477C-DD57-47F4-BB4D-A65771BD8366}"/>
      </w:docPartPr>
      <w:docPartBody>
        <w:p w:rsidR="00131125" w:rsidRDefault="000315C3">
          <w:pPr>
            <w:pStyle w:val="068AB44273774B5BB13D34D7C03F6850"/>
          </w:pPr>
          <w:r>
            <w:t>Observers</w:t>
          </w:r>
        </w:p>
      </w:docPartBody>
    </w:docPart>
    <w:docPart>
      <w:docPartPr>
        <w:name w:val="951185FC75EF425B836D29151FFCC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EC180-271B-4BAC-B96B-6763ABF81960}"/>
      </w:docPartPr>
      <w:docPartBody>
        <w:p w:rsidR="00131125" w:rsidRDefault="000315C3">
          <w:pPr>
            <w:pStyle w:val="951185FC75EF425B836D29151FFCC19F"/>
          </w:pPr>
          <w:r>
            <w:t>Resource persons</w:t>
          </w:r>
        </w:p>
      </w:docPartBody>
    </w:docPart>
    <w:docPart>
      <w:docPartPr>
        <w:name w:val="84143925AA2142EC97CFCC42B55E5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D8E64-C76E-4215-A93C-4FE23121FDA8}"/>
      </w:docPartPr>
      <w:docPartBody>
        <w:p w:rsidR="00131125" w:rsidRDefault="000315C3">
          <w:pPr>
            <w:pStyle w:val="84143925AA2142EC97CFCC42B55E5436"/>
          </w:pPr>
          <w:r>
            <w:t>Names</w:t>
          </w:r>
        </w:p>
      </w:docPartBody>
    </w:docPart>
    <w:docPart>
      <w:docPartPr>
        <w:name w:val="8CF1054234CA4088B20A903E80841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BA357-4C39-416F-9BBA-E3FD7CFA8978}"/>
      </w:docPartPr>
      <w:docPartBody>
        <w:p w:rsidR="00131125" w:rsidRDefault="000315C3">
          <w:pPr>
            <w:pStyle w:val="8CF1054234CA4088B20A903E808412EF"/>
          </w:pPr>
          <w:r>
            <w:t>Special notes</w:t>
          </w:r>
        </w:p>
      </w:docPartBody>
    </w:docPart>
    <w:docPart>
      <w:docPartPr>
        <w:name w:val="6E406AE661C14BCAB6C8BF62BBDE0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AF812-7755-4F10-8608-F06A9C50A4D5}"/>
      </w:docPartPr>
      <w:docPartBody>
        <w:p w:rsidR="00131125" w:rsidRDefault="000315C3">
          <w:pPr>
            <w:pStyle w:val="6E406AE661C14BCAB6C8BF62BBDE0756"/>
          </w:pPr>
          <w:r>
            <w:t>Type additional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3"/>
    <w:rsid w:val="000315C3"/>
    <w:rsid w:val="00131125"/>
    <w:rsid w:val="001915B9"/>
    <w:rsid w:val="009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E5B6C7D568438C823CF18A3EB52E92">
    <w:name w:val="8DE5B6C7D568438C823CF18A3EB52E92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2C576AD500874853A563C285386927F3">
    <w:name w:val="2C576AD500874853A563C285386927F3"/>
  </w:style>
  <w:style w:type="paragraph" w:customStyle="1" w:styleId="7506B27F8021438CABD1DBA31BD5A753">
    <w:name w:val="7506B27F8021438CABD1DBA31BD5A753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07D8E0451FE94A4F85BD0D4ED16096AF">
    <w:name w:val="07D8E0451FE94A4F85BD0D4ED16096AF"/>
  </w:style>
  <w:style w:type="paragraph" w:customStyle="1" w:styleId="93E21DCAB391420BAE2827BC7FCCC8FA">
    <w:name w:val="93E21DCAB391420BAE2827BC7FCCC8FA"/>
  </w:style>
  <w:style w:type="paragraph" w:customStyle="1" w:styleId="3FF04D435A3B45C3BF66041B5757AAEB">
    <w:name w:val="3FF04D435A3B45C3BF66041B5757AAEB"/>
  </w:style>
  <w:style w:type="paragraph" w:customStyle="1" w:styleId="74945FADD00B47B8B69AA4632C7992D9">
    <w:name w:val="74945FADD00B47B8B69AA4632C7992D9"/>
  </w:style>
  <w:style w:type="paragraph" w:customStyle="1" w:styleId="498532F0F63541EEAF1D811353AFC937">
    <w:name w:val="498532F0F63541EEAF1D811353AFC937"/>
  </w:style>
  <w:style w:type="paragraph" w:customStyle="1" w:styleId="A16FD66885364701A529E28A6D2F3F37">
    <w:name w:val="A16FD66885364701A529E28A6D2F3F37"/>
  </w:style>
  <w:style w:type="paragraph" w:customStyle="1" w:styleId="0635A47017484AF489E7C04F6A440CC2">
    <w:name w:val="0635A47017484AF489E7C04F6A440CC2"/>
  </w:style>
  <w:style w:type="paragraph" w:customStyle="1" w:styleId="0FB542D7D25F43899256F1BEE825F1CF">
    <w:name w:val="0FB542D7D25F43899256F1BEE825F1CF"/>
  </w:style>
  <w:style w:type="paragraph" w:customStyle="1" w:styleId="ED09A3629F1949B2AD38D7EF25778595">
    <w:name w:val="ED09A3629F1949B2AD38D7EF25778595"/>
  </w:style>
  <w:style w:type="paragraph" w:customStyle="1" w:styleId="A7791886EF1741689EE3EF43ECF43B6A">
    <w:name w:val="A7791886EF1741689EE3EF43ECF43B6A"/>
  </w:style>
  <w:style w:type="paragraph" w:customStyle="1" w:styleId="FE59E945D67D4F1B8FDB5263D8E8539C">
    <w:name w:val="FE59E945D67D4F1B8FDB5263D8E8539C"/>
  </w:style>
  <w:style w:type="paragraph" w:customStyle="1" w:styleId="1C6B0B2DB23C4B5AB4ACFD54AC6124A4">
    <w:name w:val="1C6B0B2DB23C4B5AB4ACFD54AC6124A4"/>
  </w:style>
  <w:style w:type="paragraph" w:customStyle="1" w:styleId="D7EC7DC38320427CA5C198387ABC76CE">
    <w:name w:val="D7EC7DC38320427CA5C198387ABC76CE"/>
  </w:style>
  <w:style w:type="paragraph" w:customStyle="1" w:styleId="49529FEFB01F4514907827110105277C">
    <w:name w:val="49529FEFB01F4514907827110105277C"/>
  </w:style>
  <w:style w:type="paragraph" w:customStyle="1" w:styleId="A7ED8CD8FA76499C93603D1814BEAC9E">
    <w:name w:val="A7ED8CD8FA76499C93603D1814BEAC9E"/>
  </w:style>
  <w:style w:type="paragraph" w:customStyle="1" w:styleId="515B99FF79DA4A569FE45F42E8BE3DA0">
    <w:name w:val="515B99FF79DA4A569FE45F42E8BE3DA0"/>
  </w:style>
  <w:style w:type="paragraph" w:customStyle="1" w:styleId="E668C00C272F481F90C5019B5C8D2F3C">
    <w:name w:val="E668C00C272F481F90C5019B5C8D2F3C"/>
  </w:style>
  <w:style w:type="paragraph" w:customStyle="1" w:styleId="2DCD0EC40297492BB902742835B51E56">
    <w:name w:val="2DCD0EC40297492BB902742835B51E56"/>
  </w:style>
  <w:style w:type="paragraph" w:customStyle="1" w:styleId="068AB44273774B5BB13D34D7C03F6850">
    <w:name w:val="068AB44273774B5BB13D34D7C03F6850"/>
  </w:style>
  <w:style w:type="paragraph" w:customStyle="1" w:styleId="951185FC75EF425B836D29151FFCC19F">
    <w:name w:val="951185FC75EF425B836D29151FFCC19F"/>
  </w:style>
  <w:style w:type="paragraph" w:customStyle="1" w:styleId="84143925AA2142EC97CFCC42B55E5436">
    <w:name w:val="84143925AA2142EC97CFCC42B55E5436"/>
  </w:style>
  <w:style w:type="paragraph" w:customStyle="1" w:styleId="8CF1054234CA4088B20A903E808412EF">
    <w:name w:val="8CF1054234CA4088B20A903E808412EF"/>
  </w:style>
  <w:style w:type="paragraph" w:customStyle="1" w:styleId="6E406AE661C14BCAB6C8BF62BBDE0756">
    <w:name w:val="6E406AE661C14BCAB6C8BF62BBDE0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tf03463080_win32.dotx</Template>
  <TotalTime>100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Botha</dc:creator>
  <cp:lastModifiedBy>Michael Botha</cp:lastModifiedBy>
  <cp:revision>78</cp:revision>
  <dcterms:created xsi:type="dcterms:W3CDTF">2021-11-28T07:28:00Z</dcterms:created>
  <dcterms:modified xsi:type="dcterms:W3CDTF">2021-12-02T18:20:00Z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