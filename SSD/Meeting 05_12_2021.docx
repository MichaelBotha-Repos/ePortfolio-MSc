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B756" w14:textId="77777777" w:rsidR="00A979E1" w:rsidRDefault="00BB026E" w:rsidP="00A979E1">
      <w:pPr>
        <w:pStyle w:val="Title"/>
      </w:pPr>
      <w:sdt>
        <w:sdtPr>
          <w:alias w:val="Enter meeting title:"/>
          <w:tag w:val="Enter meeting title:"/>
          <w:id w:val="745540532"/>
          <w:placeholder>
            <w:docPart w:val="22CE50495D594D9F8370332BAAC3F4CC"/>
          </w:placeholder>
          <w:temporary/>
          <w:showingPlcHdr/>
          <w15:appearance w15:val="hidden"/>
        </w:sdtPr>
        <w:sdtEndPr/>
        <w:sdtContent>
          <w:r w:rsidR="00A979E1">
            <w:t>Meeting Title</w:t>
          </w:r>
        </w:sdtContent>
      </w:sdt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8DE5B6C7D568438C823CF18A3EB52E92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2C576AD500874853A563C285386927F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0124328A" w14:textId="5B6A7BDF" w:rsidR="00A979E1" w:rsidRDefault="00BB026E" w:rsidP="00A979E1">
      <w:pPr>
        <w:pStyle w:val="Heading2"/>
      </w:pPr>
      <w:sdt>
        <w:sdtPr>
          <w:alias w:val="Meeting date and time:"/>
          <w:tag w:val="Meeting date and time:"/>
          <w:id w:val="712006246"/>
          <w:placeholder>
            <w:docPart w:val="7506B27F8021438CABD1DBA31BD5A753"/>
          </w:placeholder>
          <w:temporary/>
          <w:showingPlcHdr/>
          <w15:appearance w15:val="hidden"/>
        </w:sdtPr>
        <w:sdtEndPr/>
        <w:sdtContent>
          <w:r w:rsidR="00A979E1">
            <w:t>Meeting date | time</w:t>
          </w:r>
        </w:sdtContent>
      </w:sdt>
      <w:r w:rsidR="00A979E1">
        <w:t xml:space="preserve"> </w:t>
      </w:r>
      <w:r w:rsidR="00A24F45">
        <w:rPr>
          <w:rStyle w:val="SubtleEmphasis"/>
        </w:rPr>
        <w:t>05/12/2021</w:t>
      </w:r>
      <w:r w:rsidR="00A979E1" w:rsidRPr="003665F5">
        <w:rPr>
          <w:rStyle w:val="SubtleEmphasis"/>
        </w:rPr>
        <w:t xml:space="preserve"> | </w:t>
      </w:r>
      <w:r w:rsidR="00A24F45">
        <w:rPr>
          <w:rStyle w:val="SubtleEmphasis"/>
        </w:rPr>
        <w:t>10:00am</w:t>
      </w:r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07D8E0451FE94A4F85BD0D4ED16096AF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93E21DCAB391420BAE2827BC7FCCC8FA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24F45">
            <w:rPr>
              <w:rStyle w:val="SubtleEmphasis"/>
            </w:rPr>
            <w:t>Teams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74750B3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14:paraId="68F29878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4B398DE" w14:textId="77777777" w:rsidR="00A979E1" w:rsidRPr="00A979E1" w:rsidRDefault="00BB026E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3FF04D435A3B45C3BF66041B5757AA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8FC7A74" w14:textId="002E2338" w:rsidR="00A979E1" w:rsidRDefault="00A24F45" w:rsidP="00D578F4">
                  <w:pPr>
                    <w:spacing w:after="0"/>
                  </w:pPr>
                  <w:r>
                    <w:t>Team strategy</w:t>
                  </w:r>
                </w:p>
              </w:tc>
            </w:tr>
            <w:tr w:rsidR="00A979E1" w14:paraId="7972F5E3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DD015C0" w14:textId="77777777" w:rsidR="00A979E1" w:rsidRPr="00A979E1" w:rsidRDefault="00BB026E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498532F0F63541EEAF1D811353AFC9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F3EA3" w14:textId="78A5C7EE" w:rsidR="00A979E1" w:rsidRDefault="00D04DAD" w:rsidP="00D578F4">
                  <w:pPr>
                    <w:spacing w:after="0"/>
                  </w:pPr>
                  <w:r>
                    <w:t>Define requirements</w:t>
                  </w:r>
                </w:p>
              </w:tc>
            </w:tr>
            <w:tr w:rsidR="00A979E1" w14:paraId="15A1CB41" w14:textId="77777777" w:rsidTr="00D578F4">
              <w:sdt>
                <w:sdtPr>
                  <w:alias w:val="Facilitator:"/>
                  <w:tag w:val="Facilitator:"/>
                  <w:id w:val="-1618515975"/>
                  <w:placeholder>
                    <w:docPart w:val="A16FD66885364701A529E28A6D2F3F3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A4FFD46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B45159" w14:textId="7EDEE8BF" w:rsidR="00A979E1" w:rsidRDefault="00245188" w:rsidP="00D578F4">
                  <w:pPr>
                    <w:spacing w:after="0"/>
                  </w:pPr>
                  <w:r>
                    <w:t>N/A</w:t>
                  </w:r>
                </w:p>
              </w:tc>
            </w:tr>
            <w:tr w:rsidR="00A979E1" w14:paraId="69452E17" w14:textId="77777777" w:rsidTr="00D578F4">
              <w:sdt>
                <w:sdtPr>
                  <w:alias w:val="Note taker:"/>
                  <w:tag w:val="Note taker:"/>
                  <w:id w:val="-1961940283"/>
                  <w:placeholder>
                    <w:docPart w:val="0635A47017484AF489E7C04F6A440CC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AFF4344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DC492EC" w14:textId="3C5B71F7" w:rsidR="00A979E1" w:rsidRDefault="00245188" w:rsidP="00D578F4">
                  <w:pPr>
                    <w:spacing w:after="0"/>
                  </w:pPr>
                  <w:r>
                    <w:t>Gennaro</w:t>
                  </w:r>
                </w:p>
              </w:tc>
            </w:tr>
            <w:tr w:rsidR="00A979E1" w14:paraId="1669E6C1" w14:textId="77777777" w:rsidTr="00D578F4">
              <w:sdt>
                <w:sdtPr>
                  <w:alias w:val="Timekeeper:"/>
                  <w:tag w:val="Timekeeper:"/>
                  <w:id w:val="2113625791"/>
                  <w:placeholder>
                    <w:docPart w:val="0FB542D7D25F43899256F1BEE825F1C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E0617B4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AC804B8" w14:textId="47CDAEDE" w:rsidR="00A979E1" w:rsidRDefault="00245188" w:rsidP="00D578F4">
                  <w:pPr>
                    <w:spacing w:after="0"/>
                  </w:pPr>
                  <w:r>
                    <w:t>N/A</w:t>
                  </w:r>
                </w:p>
              </w:tc>
            </w:tr>
          </w:tbl>
          <w:p w14:paraId="77C640C5" w14:textId="77777777"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14:paraId="0BAFAA6C" w14:textId="65815A4A" w:rsidR="00A979E1" w:rsidRPr="00137619" w:rsidRDefault="00D04DAD" w:rsidP="00D578F4">
            <w:pPr>
              <w:spacing w:after="0"/>
            </w:pPr>
            <w:r>
              <w:t>Michael Botha</w:t>
            </w:r>
          </w:p>
          <w:p w14:paraId="6D29B797" w14:textId="5B5BA43F" w:rsidR="00A979E1" w:rsidRDefault="00D04DAD" w:rsidP="00D578F4">
            <w:pPr>
              <w:spacing w:after="0"/>
            </w:pPr>
            <w:r>
              <w:t>Gennaro Coppola</w:t>
            </w:r>
          </w:p>
        </w:tc>
      </w:tr>
    </w:tbl>
    <w:p w14:paraId="493B7A5E" w14:textId="77777777" w:rsidR="00A979E1" w:rsidRDefault="00BB026E" w:rsidP="00A979E1">
      <w:pPr>
        <w:pStyle w:val="Heading1"/>
      </w:pPr>
      <w:sdt>
        <w:sdtPr>
          <w:alias w:val="Agenda topics:"/>
          <w:tag w:val="Agenda topics:"/>
          <w:id w:val="-877550984"/>
          <w:placeholder>
            <w:docPart w:val="ED09A3629F1949B2AD38D7EF25778595"/>
          </w:placeholder>
          <w:temporary/>
          <w:showingPlcHdr/>
          <w15:appearance w15:val="hidden"/>
        </w:sdtPr>
        <w:sdtEndPr/>
        <w:sdtContent>
          <w:r w:rsidR="00A979E1">
            <w:t>Agenda topics</w:t>
          </w:r>
        </w:sdtContent>
      </w:sdt>
    </w:p>
    <w:p w14:paraId="09D25612" w14:textId="30BE4F25" w:rsidR="00A979E1" w:rsidRDefault="00BB026E" w:rsidP="00A979E1">
      <w:pPr>
        <w:pStyle w:val="Heading2"/>
      </w:pPr>
      <w:sdt>
        <w:sdtPr>
          <w:alias w:val="Agenda 1, time allotted:"/>
          <w:tag w:val="Agenda 1, time allotted:"/>
          <w:id w:val="-548305236"/>
          <w:placeholder>
            <w:docPart w:val="A7791886EF1741689EE3EF43ECF43B6A"/>
          </w:placeholder>
          <w:temporary/>
          <w:showingPlcHdr/>
          <w15:appearance w15:val="hidden"/>
        </w:sdtPr>
        <w:sdtEndPr/>
        <w:sdtContent>
          <w:r w:rsidR="00A979E1">
            <w:t>Time allotted</w:t>
          </w:r>
        </w:sdtContent>
      </w:sdt>
      <w:r w:rsidR="00A979E1">
        <w:t xml:space="preserve"> | </w:t>
      </w:r>
      <w:sdt>
        <w:sdtPr>
          <w:rPr>
            <w:rStyle w:val="SubtleEmphasis"/>
          </w:rPr>
          <w:alias w:val="Agenda 1, enter time:"/>
          <w:tag w:val="Agenda 1, enter time:"/>
          <w:id w:val="252406536"/>
          <w:placeholder>
            <w:docPart w:val="FE59E945D67D4F1B8FDB5263D8E8539C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245188">
            <w:rPr>
              <w:rStyle w:val="SubtleEmphasis"/>
            </w:rPr>
            <w:t>N/A</w:t>
          </w:r>
        </w:sdtContent>
      </w:sdt>
      <w:r w:rsidR="00A979E1">
        <w:t xml:space="preserve"> | </w:t>
      </w:r>
      <w:sdt>
        <w:sdtPr>
          <w:alias w:val="Agenda 1, agenda topic:"/>
          <w:tag w:val="Agenda 1, agenda topic:"/>
          <w:id w:val="-1734764758"/>
          <w:placeholder>
            <w:docPart w:val="1C6B0B2DB23C4B5AB4ACFD54AC6124A4"/>
          </w:placeholder>
          <w:temporary/>
          <w:showingPlcHdr/>
          <w15:appearance w15:val="hidden"/>
        </w:sdtPr>
        <w:sdtEndPr/>
        <w:sdtContent>
          <w:r w:rsidR="00A979E1">
            <w:t>Agenda topic</w:t>
          </w:r>
        </w:sdtContent>
      </w:sdt>
      <w:r w:rsidR="00A979E1">
        <w:t xml:space="preserve"> </w:t>
      </w:r>
      <w:r w:rsidR="00245188">
        <w:rPr>
          <w:rStyle w:val="SubtleEmphasis"/>
        </w:rPr>
        <w:t>Requirements</w:t>
      </w:r>
      <w:r w:rsidR="00A979E1">
        <w:t xml:space="preserve"> | </w:t>
      </w:r>
      <w:sdt>
        <w:sdtPr>
          <w:alias w:val="Agenda 1, presenter:"/>
          <w:tag w:val="Agenda 1, presenter:"/>
          <w:id w:val="-1972813609"/>
          <w:placeholder>
            <w:docPart w:val="D7EC7DC38320427CA5C198387ABC76CE"/>
          </w:placeholder>
          <w:temporary/>
          <w:showingPlcHdr/>
          <w15:appearance w15:val="hidden"/>
        </w:sdtPr>
        <w:sdtEndPr/>
        <w:sdtContent>
          <w:r w:rsidR="00A979E1">
            <w:t>Presenter</w:t>
          </w:r>
        </w:sdtContent>
      </w:sdt>
      <w:r w:rsidR="00A979E1">
        <w:t xml:space="preserve"> </w:t>
      </w:r>
      <w:r w:rsidR="00245188">
        <w:rPr>
          <w:rStyle w:val="SubtleEmphasis"/>
        </w:rPr>
        <w:t>N/A</w:t>
      </w:r>
    </w:p>
    <w:p w14:paraId="653CB5EC" w14:textId="5E774391" w:rsidR="00A979E1" w:rsidRDefault="00BB026E" w:rsidP="00A979E1">
      <w:sdt>
        <w:sdtPr>
          <w:alias w:val="Agenda 1, discussion:"/>
          <w:tag w:val="Agenda 1, discussion:"/>
          <w:id w:val="951674875"/>
          <w:placeholder>
            <w:docPart w:val="C8853EEEEA9E4C29A18D6934F8774102"/>
          </w:placeholder>
          <w:temporary/>
          <w:showingPlcHdr/>
          <w15:appearance w15:val="hidden"/>
        </w:sdtPr>
        <w:sdtEndPr/>
        <w:sdtContent>
          <w:r w:rsidR="00A979E1">
            <w:t>Discussion</w:t>
          </w:r>
        </w:sdtContent>
      </w:sdt>
      <w:r w:rsidR="00A979E1">
        <w:t xml:space="preserve"> </w:t>
      </w:r>
      <w:sdt>
        <w:sdtPr>
          <w:alias w:val="Agenda 1, enter conversation:"/>
          <w:tag w:val="Agenda 1, enter conversation:"/>
          <w:id w:val="983351720"/>
          <w:placeholder>
            <w:docPart w:val="A4016C1463A94605891B53A547C73F0F"/>
          </w:placeholder>
          <w:temporary/>
          <w:showingPlcHdr/>
          <w15:appearance w15:val="hidden"/>
        </w:sdtPr>
        <w:sdtEndPr/>
        <w:sdtContent>
          <w:r w:rsidR="00A979E1">
            <w:t>Conversation</w:t>
          </w:r>
        </w:sdtContent>
      </w:sdt>
    </w:p>
    <w:p w14:paraId="2067FA5A" w14:textId="389620CB" w:rsidR="009247E2" w:rsidRDefault="009247E2" w:rsidP="009247E2">
      <w:pPr>
        <w:pStyle w:val="ListParagraph"/>
        <w:numPr>
          <w:ilvl w:val="0"/>
          <w:numId w:val="11"/>
        </w:numPr>
      </w:pPr>
      <w:r>
        <w:t xml:space="preserve">We review the use case document </w:t>
      </w:r>
    </w:p>
    <w:p w14:paraId="7274DA1E" w14:textId="5E972EE9" w:rsidR="004C1825" w:rsidRDefault="005D1B51" w:rsidP="009247E2">
      <w:pPr>
        <w:pStyle w:val="ListParagraph"/>
        <w:numPr>
          <w:ilvl w:val="0"/>
          <w:numId w:val="11"/>
        </w:numPr>
      </w:pPr>
      <w:r>
        <w:t xml:space="preserve">We discussed how to implement Monitoring, Authentication and Authorization and chose to probably use </w:t>
      </w:r>
      <w:r w:rsidR="00186CDC">
        <w:t xml:space="preserve">py_RBAC, logging module and </w:t>
      </w:r>
      <w:proofErr w:type="spellStart"/>
      <w:r w:rsidR="00186CDC">
        <w:t>pycrypto</w:t>
      </w:r>
      <w:proofErr w:type="spellEnd"/>
      <w:r w:rsidR="00186CDC">
        <w:t xml:space="preserve"> libraries. </w:t>
      </w:r>
    </w:p>
    <w:p w14:paraId="68EF8BCA" w14:textId="365B30D4" w:rsidR="00635D59" w:rsidRDefault="00635D59" w:rsidP="009247E2">
      <w:pPr>
        <w:pStyle w:val="ListParagraph"/>
        <w:numPr>
          <w:ilvl w:val="0"/>
          <w:numId w:val="11"/>
        </w:numPr>
      </w:pPr>
      <w:r>
        <w:t>We agreed on separating the system into Core functionalities, Administration module, and Authentication module</w:t>
      </w:r>
      <w:r w:rsidR="0022405B">
        <w:t>. And for each have separate class diagrams and sequence diagrams, to be facilitated into the de</w:t>
      </w:r>
      <w:r w:rsidR="000477FB">
        <w:t>finition and implementation of separated services.</w:t>
      </w:r>
    </w:p>
    <w:p w14:paraId="651C0037" w14:textId="636D093C" w:rsidR="00A979E1" w:rsidRDefault="00BB026E" w:rsidP="00A979E1">
      <w:sdt>
        <w:sdtPr>
          <w:alias w:val="Agenda 1, conclusion:"/>
          <w:tag w:val="Agenda 1, conclusion:"/>
          <w:id w:val="1265507262"/>
          <w:placeholder>
            <w:docPart w:val="49529FEFB01F4514907827110105277C"/>
          </w:placeholder>
          <w:temporary/>
          <w:showingPlcHdr/>
          <w15:appearance w15:val="hidden"/>
        </w:sdtPr>
        <w:sdtEndPr/>
        <w:sdtContent>
          <w:r w:rsidR="00A979E1">
            <w:t>Conclusion</w:t>
          </w:r>
        </w:sdtContent>
      </w:sdt>
      <w:r w:rsidR="00A979E1">
        <w:t xml:space="preserve"> </w:t>
      </w:r>
      <w:sdt>
        <w:sdtPr>
          <w:alias w:val="Agenda 1, enter closing:"/>
          <w:tag w:val="Agenda 1, enter closing:"/>
          <w:id w:val="-1232158815"/>
          <w:placeholder>
            <w:docPart w:val="A7ED8CD8FA76499C93603D1814BEAC9E"/>
          </w:placeholder>
          <w:temporary/>
          <w:showingPlcHdr/>
          <w15:appearance w15:val="hidden"/>
        </w:sdtPr>
        <w:sdtEndPr/>
        <w:sdtContent>
          <w:r w:rsidR="00A979E1">
            <w:t>Closing</w:t>
          </w:r>
        </w:sdtContent>
      </w:sdt>
    </w:p>
    <w:p w14:paraId="690822ED" w14:textId="1CF26697" w:rsidR="000477FB" w:rsidRDefault="000477FB" w:rsidP="000477FB">
      <w:pPr>
        <w:pStyle w:val="ListParagraph"/>
        <w:numPr>
          <w:ilvl w:val="0"/>
          <w:numId w:val="12"/>
        </w:numPr>
      </w:pPr>
      <w:r>
        <w:t xml:space="preserve">We left the meeting after 2 hours from the start, </w:t>
      </w:r>
      <w:r w:rsidR="006455E0">
        <w:t>we took tasks to perform individually in our own time, and to update the others at the next meeting.</w:t>
      </w:r>
    </w:p>
    <w:sectPr w:rsidR="000477FB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B4B7" w14:textId="77777777" w:rsidR="00773350" w:rsidRDefault="00773350">
      <w:pPr>
        <w:spacing w:after="0"/>
      </w:pPr>
      <w:r>
        <w:separator/>
      </w:r>
    </w:p>
  </w:endnote>
  <w:endnote w:type="continuationSeparator" w:id="0">
    <w:p w14:paraId="0F5953A3" w14:textId="77777777" w:rsidR="00773350" w:rsidRDefault="007733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A6E9C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DFBA7" w14:textId="77777777" w:rsidR="00773350" w:rsidRDefault="00773350">
      <w:pPr>
        <w:spacing w:after="0"/>
      </w:pPr>
      <w:r>
        <w:separator/>
      </w:r>
    </w:p>
  </w:footnote>
  <w:footnote w:type="continuationSeparator" w:id="0">
    <w:p w14:paraId="1802AE50" w14:textId="77777777" w:rsidR="00773350" w:rsidRDefault="0077335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517D4"/>
    <w:multiLevelType w:val="hybridMultilevel"/>
    <w:tmpl w:val="8AAA05E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82F060F"/>
    <w:multiLevelType w:val="hybridMultilevel"/>
    <w:tmpl w:val="1A30FC4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50"/>
    <w:rsid w:val="000477FB"/>
    <w:rsid w:val="00070820"/>
    <w:rsid w:val="001005E5"/>
    <w:rsid w:val="00107A25"/>
    <w:rsid w:val="001118FD"/>
    <w:rsid w:val="00152CC8"/>
    <w:rsid w:val="0017681F"/>
    <w:rsid w:val="00186CDC"/>
    <w:rsid w:val="001C4546"/>
    <w:rsid w:val="0022405B"/>
    <w:rsid w:val="00245188"/>
    <w:rsid w:val="002B6C94"/>
    <w:rsid w:val="002E7469"/>
    <w:rsid w:val="002F4ABE"/>
    <w:rsid w:val="003B1BCE"/>
    <w:rsid w:val="003C1B81"/>
    <w:rsid w:val="003C6B6C"/>
    <w:rsid w:val="0041439B"/>
    <w:rsid w:val="00444D8F"/>
    <w:rsid w:val="004C1825"/>
    <w:rsid w:val="0052642B"/>
    <w:rsid w:val="00557792"/>
    <w:rsid w:val="005D1B51"/>
    <w:rsid w:val="005E7D19"/>
    <w:rsid w:val="00635D59"/>
    <w:rsid w:val="006455E0"/>
    <w:rsid w:val="0066086F"/>
    <w:rsid w:val="00672A6F"/>
    <w:rsid w:val="006928B4"/>
    <w:rsid w:val="006D571F"/>
    <w:rsid w:val="006F5A3F"/>
    <w:rsid w:val="00714174"/>
    <w:rsid w:val="007253CC"/>
    <w:rsid w:val="00773350"/>
    <w:rsid w:val="008431CB"/>
    <w:rsid w:val="008E2FAF"/>
    <w:rsid w:val="009247E2"/>
    <w:rsid w:val="0093449B"/>
    <w:rsid w:val="009916AE"/>
    <w:rsid w:val="00A24F45"/>
    <w:rsid w:val="00A979E1"/>
    <w:rsid w:val="00B45E12"/>
    <w:rsid w:val="00BB026E"/>
    <w:rsid w:val="00C9013A"/>
    <w:rsid w:val="00CB50F2"/>
    <w:rsid w:val="00CF5C61"/>
    <w:rsid w:val="00D04DAD"/>
    <w:rsid w:val="00D6466C"/>
    <w:rsid w:val="00D90A37"/>
    <w:rsid w:val="00DC2307"/>
    <w:rsid w:val="00E52810"/>
    <w:rsid w:val="00E70F21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40CA4A"/>
  <w15:chartTrackingRefBased/>
  <w15:docId w15:val="{9EE6DD7A-DEE0-4FC3-BD47-E17F383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Botha\Desktop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CE50495D594D9F8370332BAAC3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9F7E7-C617-42E0-96A9-C77C5E0F3D4C}"/>
      </w:docPartPr>
      <w:docPartBody>
        <w:p w:rsidR="00477513" w:rsidRDefault="00477513">
          <w:pPr>
            <w:pStyle w:val="22CE50495D594D9F8370332BAAC3F4CC"/>
          </w:pPr>
          <w:r>
            <w:t>Meeting Title</w:t>
          </w:r>
        </w:p>
      </w:docPartBody>
    </w:docPart>
    <w:docPart>
      <w:docPartPr>
        <w:name w:val="8DE5B6C7D568438C823CF18A3EB5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87D0-E49F-4446-BB37-8D8376AD9D23}"/>
      </w:docPartPr>
      <w:docPartBody>
        <w:p w:rsidR="00477513" w:rsidRDefault="00477513">
          <w:pPr>
            <w:pStyle w:val="8DE5B6C7D568438C823CF18A3EB52E92"/>
          </w:pPr>
          <w:r>
            <w:t>|</w:t>
          </w:r>
        </w:p>
      </w:docPartBody>
    </w:docPart>
    <w:docPart>
      <w:docPartPr>
        <w:name w:val="2C576AD500874853A563C2853869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CDC42-90BA-4193-BBCE-DDD96CBC5EC9}"/>
      </w:docPartPr>
      <w:docPartBody>
        <w:p w:rsidR="00477513" w:rsidRDefault="00477513">
          <w:pPr>
            <w:pStyle w:val="2C576AD500874853A563C285386927F3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7506B27F8021438CABD1DBA31BD5A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ABB5-4966-40AC-99B4-F0C6DC70BD6C}"/>
      </w:docPartPr>
      <w:docPartBody>
        <w:p w:rsidR="00477513" w:rsidRDefault="00477513">
          <w:pPr>
            <w:pStyle w:val="7506B27F8021438CABD1DBA31BD5A753"/>
          </w:pPr>
          <w:r>
            <w:t>Meeting date | time</w:t>
          </w:r>
        </w:p>
      </w:docPartBody>
    </w:docPart>
    <w:docPart>
      <w:docPartPr>
        <w:name w:val="07D8E0451FE94A4F85BD0D4ED1609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394C1-2C5D-463E-837F-2FEF6BC0FC7C}"/>
      </w:docPartPr>
      <w:docPartBody>
        <w:p w:rsidR="00477513" w:rsidRDefault="00477513">
          <w:pPr>
            <w:pStyle w:val="07D8E0451FE94A4F85BD0D4ED16096AF"/>
          </w:pPr>
          <w:r>
            <w:t>Meeting location</w:t>
          </w:r>
        </w:p>
      </w:docPartBody>
    </w:docPart>
    <w:docPart>
      <w:docPartPr>
        <w:name w:val="93E21DCAB391420BAE2827BC7FCCC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EC3E-8242-4125-9828-6D4EACFE7AB2}"/>
      </w:docPartPr>
      <w:docPartBody>
        <w:p w:rsidR="00477513" w:rsidRDefault="00477513">
          <w:pPr>
            <w:pStyle w:val="93E21DCAB391420BAE2827BC7FCCC8FA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3FF04D435A3B45C3BF66041B5757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E194-FF00-4DC9-8DE3-F3D2B1BDF6A6}"/>
      </w:docPartPr>
      <w:docPartBody>
        <w:p w:rsidR="00477513" w:rsidRDefault="00477513">
          <w:pPr>
            <w:pStyle w:val="3FF04D435A3B45C3BF66041B5757AAEB"/>
          </w:pPr>
          <w:r w:rsidRPr="00A979E1">
            <w:t>Meeting called by</w:t>
          </w:r>
        </w:p>
      </w:docPartBody>
    </w:docPart>
    <w:docPart>
      <w:docPartPr>
        <w:name w:val="498532F0F63541EEAF1D811353AF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D1CC1-122A-4340-A2D7-103FD4BFD74F}"/>
      </w:docPartPr>
      <w:docPartBody>
        <w:p w:rsidR="00477513" w:rsidRDefault="00477513">
          <w:pPr>
            <w:pStyle w:val="498532F0F63541EEAF1D811353AFC937"/>
          </w:pPr>
          <w:r w:rsidRPr="00A979E1">
            <w:t>Type of meeting</w:t>
          </w:r>
        </w:p>
      </w:docPartBody>
    </w:docPart>
    <w:docPart>
      <w:docPartPr>
        <w:name w:val="A16FD66885364701A529E28A6D2F3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E2A35-BE5D-40C9-ADFA-31F6FB589BB4}"/>
      </w:docPartPr>
      <w:docPartBody>
        <w:p w:rsidR="00477513" w:rsidRDefault="00477513">
          <w:pPr>
            <w:pStyle w:val="A16FD66885364701A529E28A6D2F3F37"/>
          </w:pPr>
          <w:r w:rsidRPr="00A979E1">
            <w:t>Facilitator</w:t>
          </w:r>
        </w:p>
      </w:docPartBody>
    </w:docPart>
    <w:docPart>
      <w:docPartPr>
        <w:name w:val="0635A47017484AF489E7C04F6A44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E96BD-0D31-43BA-927B-469B4796DCFE}"/>
      </w:docPartPr>
      <w:docPartBody>
        <w:p w:rsidR="00477513" w:rsidRDefault="00477513">
          <w:pPr>
            <w:pStyle w:val="0635A47017484AF489E7C04F6A440CC2"/>
          </w:pPr>
          <w:r w:rsidRPr="00A979E1">
            <w:t>Note taker</w:t>
          </w:r>
        </w:p>
      </w:docPartBody>
    </w:docPart>
    <w:docPart>
      <w:docPartPr>
        <w:name w:val="0FB542D7D25F43899256F1BEE825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74209-C543-46AF-8D7E-4BD4BE468999}"/>
      </w:docPartPr>
      <w:docPartBody>
        <w:p w:rsidR="00477513" w:rsidRDefault="00477513">
          <w:pPr>
            <w:pStyle w:val="0FB542D7D25F43899256F1BEE825F1CF"/>
          </w:pPr>
          <w:r w:rsidRPr="00A979E1">
            <w:t>Timekeeper</w:t>
          </w:r>
        </w:p>
      </w:docPartBody>
    </w:docPart>
    <w:docPart>
      <w:docPartPr>
        <w:name w:val="ED09A3629F1949B2AD38D7EF2577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29D91-6260-4104-B303-759BA79B1545}"/>
      </w:docPartPr>
      <w:docPartBody>
        <w:p w:rsidR="00477513" w:rsidRDefault="00477513">
          <w:pPr>
            <w:pStyle w:val="ED09A3629F1949B2AD38D7EF25778595"/>
          </w:pPr>
          <w:r>
            <w:t>Agenda topics</w:t>
          </w:r>
        </w:p>
      </w:docPartBody>
    </w:docPart>
    <w:docPart>
      <w:docPartPr>
        <w:name w:val="A7791886EF1741689EE3EF43ECF4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D250-1D4A-4005-AE27-EDDB8968E5E4}"/>
      </w:docPartPr>
      <w:docPartBody>
        <w:p w:rsidR="00477513" w:rsidRDefault="00477513">
          <w:pPr>
            <w:pStyle w:val="A7791886EF1741689EE3EF43ECF43B6A"/>
          </w:pPr>
          <w:r>
            <w:t>Time allotted</w:t>
          </w:r>
        </w:p>
      </w:docPartBody>
    </w:docPart>
    <w:docPart>
      <w:docPartPr>
        <w:name w:val="FE59E945D67D4F1B8FDB5263D8E8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E5DA-4DC3-4C79-9F90-8CAF9856373B}"/>
      </w:docPartPr>
      <w:docPartBody>
        <w:p w:rsidR="00477513" w:rsidRDefault="00477513">
          <w:pPr>
            <w:pStyle w:val="FE59E945D67D4F1B8FDB5263D8E8539C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1C6B0B2DB23C4B5AB4ACFD54AC61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A60B-33B2-476E-891D-F867F0ED6135}"/>
      </w:docPartPr>
      <w:docPartBody>
        <w:p w:rsidR="00477513" w:rsidRDefault="00477513">
          <w:pPr>
            <w:pStyle w:val="1C6B0B2DB23C4B5AB4ACFD54AC6124A4"/>
          </w:pPr>
          <w:r>
            <w:t>Agenda topic</w:t>
          </w:r>
        </w:p>
      </w:docPartBody>
    </w:docPart>
    <w:docPart>
      <w:docPartPr>
        <w:name w:val="D7EC7DC38320427CA5C198387ABC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F41FE-2BD3-4160-A095-D0C68CBA6562}"/>
      </w:docPartPr>
      <w:docPartBody>
        <w:p w:rsidR="00477513" w:rsidRDefault="00477513">
          <w:pPr>
            <w:pStyle w:val="D7EC7DC38320427CA5C198387ABC76CE"/>
          </w:pPr>
          <w:r>
            <w:t>Presenter</w:t>
          </w:r>
        </w:p>
      </w:docPartBody>
    </w:docPart>
    <w:docPart>
      <w:docPartPr>
        <w:name w:val="C8853EEEEA9E4C29A18D6934F8774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11B34-8CBF-45D6-AE80-5352B295A0D1}"/>
      </w:docPartPr>
      <w:docPartBody>
        <w:p w:rsidR="00477513" w:rsidRDefault="00477513">
          <w:pPr>
            <w:pStyle w:val="C8853EEEEA9E4C29A18D6934F8774102"/>
          </w:pPr>
          <w:r>
            <w:t>Discussion</w:t>
          </w:r>
        </w:p>
      </w:docPartBody>
    </w:docPart>
    <w:docPart>
      <w:docPartPr>
        <w:name w:val="A4016C1463A94605891B53A547C73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4E3CE-9EAC-4C1B-9717-39E3C90F7EE1}"/>
      </w:docPartPr>
      <w:docPartBody>
        <w:p w:rsidR="00477513" w:rsidRDefault="00477513">
          <w:pPr>
            <w:pStyle w:val="A4016C1463A94605891B53A547C73F0F"/>
          </w:pPr>
          <w:r>
            <w:t>Conversation</w:t>
          </w:r>
        </w:p>
      </w:docPartBody>
    </w:docPart>
    <w:docPart>
      <w:docPartPr>
        <w:name w:val="49529FEFB01F4514907827110105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7A90-E8BC-43B1-BFA2-0D37764A41A5}"/>
      </w:docPartPr>
      <w:docPartBody>
        <w:p w:rsidR="00477513" w:rsidRDefault="00477513">
          <w:pPr>
            <w:pStyle w:val="49529FEFB01F4514907827110105277C"/>
          </w:pPr>
          <w:r>
            <w:t>Conclusion</w:t>
          </w:r>
        </w:p>
      </w:docPartBody>
    </w:docPart>
    <w:docPart>
      <w:docPartPr>
        <w:name w:val="A7ED8CD8FA76499C93603D1814BE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2F0F4-9BC0-4B63-8FCC-C53AC144DE65}"/>
      </w:docPartPr>
      <w:docPartBody>
        <w:p w:rsidR="00477513" w:rsidRDefault="00477513">
          <w:pPr>
            <w:pStyle w:val="A7ED8CD8FA76499C93603D1814BEAC9E"/>
          </w:pPr>
          <w:r>
            <w:t>Closing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13"/>
    <w:rsid w:val="0047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CE50495D594D9F8370332BAAC3F4CC">
    <w:name w:val="22CE50495D594D9F8370332BAAC3F4CC"/>
  </w:style>
  <w:style w:type="paragraph" w:customStyle="1" w:styleId="8DE5B6C7D568438C823CF18A3EB52E92">
    <w:name w:val="8DE5B6C7D568438C823CF18A3EB52E92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2C576AD500874853A563C285386927F3">
    <w:name w:val="2C576AD500874853A563C285386927F3"/>
  </w:style>
  <w:style w:type="paragraph" w:customStyle="1" w:styleId="7506B27F8021438CABD1DBA31BD5A753">
    <w:name w:val="7506B27F8021438CABD1DBA31BD5A753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35E9539849F44DA585D8ABB7F575C965">
    <w:name w:val="35E9539849F44DA585D8ABB7F575C965"/>
  </w:style>
  <w:style w:type="paragraph" w:customStyle="1" w:styleId="900C72C78DB441B5973A2D993C957B21">
    <w:name w:val="900C72C78DB441B5973A2D993C957B21"/>
  </w:style>
  <w:style w:type="paragraph" w:customStyle="1" w:styleId="07D8E0451FE94A4F85BD0D4ED16096AF">
    <w:name w:val="07D8E0451FE94A4F85BD0D4ED16096AF"/>
  </w:style>
  <w:style w:type="paragraph" w:customStyle="1" w:styleId="93E21DCAB391420BAE2827BC7FCCC8FA">
    <w:name w:val="93E21DCAB391420BAE2827BC7FCCC8FA"/>
  </w:style>
  <w:style w:type="paragraph" w:customStyle="1" w:styleId="3FF04D435A3B45C3BF66041B5757AAEB">
    <w:name w:val="3FF04D435A3B45C3BF66041B5757AAEB"/>
  </w:style>
  <w:style w:type="paragraph" w:customStyle="1" w:styleId="74945FADD00B47B8B69AA4632C7992D9">
    <w:name w:val="74945FADD00B47B8B69AA4632C7992D9"/>
  </w:style>
  <w:style w:type="paragraph" w:customStyle="1" w:styleId="498532F0F63541EEAF1D811353AFC937">
    <w:name w:val="498532F0F63541EEAF1D811353AFC937"/>
  </w:style>
  <w:style w:type="paragraph" w:customStyle="1" w:styleId="833A6E56B3554A44A0D5F15CF0CA4EBD">
    <w:name w:val="833A6E56B3554A44A0D5F15CF0CA4EBD"/>
  </w:style>
  <w:style w:type="paragraph" w:customStyle="1" w:styleId="A16FD66885364701A529E28A6D2F3F37">
    <w:name w:val="A16FD66885364701A529E28A6D2F3F37"/>
  </w:style>
  <w:style w:type="paragraph" w:customStyle="1" w:styleId="0635A47017484AF489E7C04F6A440CC2">
    <w:name w:val="0635A47017484AF489E7C04F6A440CC2"/>
  </w:style>
  <w:style w:type="paragraph" w:customStyle="1" w:styleId="0FB542D7D25F43899256F1BEE825F1CF">
    <w:name w:val="0FB542D7D25F43899256F1BEE825F1CF"/>
  </w:style>
  <w:style w:type="paragraph" w:customStyle="1" w:styleId="477FCA98F4624A82815F894594A96CB2">
    <w:name w:val="477FCA98F4624A82815F894594A96CB2"/>
  </w:style>
  <w:style w:type="paragraph" w:customStyle="1" w:styleId="CBC1F0E395894D818A2C140675A30DBE">
    <w:name w:val="CBC1F0E395894D818A2C140675A30DBE"/>
  </w:style>
  <w:style w:type="paragraph" w:customStyle="1" w:styleId="ED09A3629F1949B2AD38D7EF25778595">
    <w:name w:val="ED09A3629F1949B2AD38D7EF25778595"/>
  </w:style>
  <w:style w:type="paragraph" w:customStyle="1" w:styleId="A7791886EF1741689EE3EF43ECF43B6A">
    <w:name w:val="A7791886EF1741689EE3EF43ECF43B6A"/>
  </w:style>
  <w:style w:type="paragraph" w:customStyle="1" w:styleId="FE59E945D67D4F1B8FDB5263D8E8539C">
    <w:name w:val="FE59E945D67D4F1B8FDB5263D8E8539C"/>
  </w:style>
  <w:style w:type="paragraph" w:customStyle="1" w:styleId="1C6B0B2DB23C4B5AB4ACFD54AC6124A4">
    <w:name w:val="1C6B0B2DB23C4B5AB4ACFD54AC6124A4"/>
  </w:style>
  <w:style w:type="paragraph" w:customStyle="1" w:styleId="92E657D44E9749F2A236FE175E2F5FE9">
    <w:name w:val="92E657D44E9749F2A236FE175E2F5FE9"/>
  </w:style>
  <w:style w:type="paragraph" w:customStyle="1" w:styleId="D7EC7DC38320427CA5C198387ABC76CE">
    <w:name w:val="D7EC7DC38320427CA5C198387ABC76CE"/>
  </w:style>
  <w:style w:type="paragraph" w:customStyle="1" w:styleId="14576854FC964FDD9D6565B24419A3DC">
    <w:name w:val="14576854FC964FDD9D6565B24419A3DC"/>
  </w:style>
  <w:style w:type="paragraph" w:customStyle="1" w:styleId="C8853EEEEA9E4C29A18D6934F8774102">
    <w:name w:val="C8853EEEEA9E4C29A18D6934F8774102"/>
  </w:style>
  <w:style w:type="paragraph" w:customStyle="1" w:styleId="A4016C1463A94605891B53A547C73F0F">
    <w:name w:val="A4016C1463A94605891B53A547C73F0F"/>
  </w:style>
  <w:style w:type="paragraph" w:customStyle="1" w:styleId="49529FEFB01F4514907827110105277C">
    <w:name w:val="49529FEFB01F4514907827110105277C"/>
  </w:style>
  <w:style w:type="paragraph" w:customStyle="1" w:styleId="A7ED8CD8FA76499C93603D1814BEAC9E">
    <w:name w:val="A7ED8CD8FA76499C93603D1814BEAC9E"/>
  </w:style>
  <w:style w:type="paragraph" w:customStyle="1" w:styleId="515B99FF79DA4A569FE45F42E8BE3DA0">
    <w:name w:val="515B99FF79DA4A569FE45F42E8BE3DA0"/>
  </w:style>
  <w:style w:type="paragraph" w:customStyle="1" w:styleId="E668C00C272F481F90C5019B5C8D2F3C">
    <w:name w:val="E668C00C272F481F90C5019B5C8D2F3C"/>
  </w:style>
  <w:style w:type="paragraph" w:customStyle="1" w:styleId="2DCD0EC40297492BB902742835B51E56">
    <w:name w:val="2DCD0EC40297492BB902742835B51E56"/>
  </w:style>
  <w:style w:type="paragraph" w:customStyle="1" w:styleId="02104CADEAAA400CA16372971B8F8232">
    <w:name w:val="02104CADEAAA400CA16372971B8F8232"/>
  </w:style>
  <w:style w:type="paragraph" w:customStyle="1" w:styleId="C569AA8DF48B4D2EA81E77067368C0AF">
    <w:name w:val="C569AA8DF48B4D2EA81E77067368C0AF"/>
  </w:style>
  <w:style w:type="paragraph" w:customStyle="1" w:styleId="90CAFA32726245B69815C76D35B03734">
    <w:name w:val="90CAFA32726245B69815C76D35B03734"/>
  </w:style>
  <w:style w:type="paragraph" w:customStyle="1" w:styleId="EA3B5A338F0B4739A9A079CD32F19463">
    <w:name w:val="EA3B5A338F0B4739A9A079CD32F19463"/>
  </w:style>
  <w:style w:type="paragraph" w:customStyle="1" w:styleId="D65DBCCFD4FC4D6B92D5E0DF9E30CF5C">
    <w:name w:val="D65DBCCFD4FC4D6B92D5E0DF9E30CF5C"/>
  </w:style>
  <w:style w:type="paragraph" w:customStyle="1" w:styleId="622447D1899A4E78AD1067EC434B8AE8">
    <w:name w:val="622447D1899A4E78AD1067EC434B8AE8"/>
  </w:style>
  <w:style w:type="paragraph" w:customStyle="1" w:styleId="068AB44273774B5BB13D34D7C03F6850">
    <w:name w:val="068AB44273774B5BB13D34D7C03F6850"/>
  </w:style>
  <w:style w:type="paragraph" w:customStyle="1" w:styleId="951185FC75EF425B836D29151FFCC19F">
    <w:name w:val="951185FC75EF425B836D29151FFCC19F"/>
  </w:style>
  <w:style w:type="paragraph" w:customStyle="1" w:styleId="84143925AA2142EC97CFCC42B55E5436">
    <w:name w:val="84143925AA2142EC97CFCC42B55E5436"/>
  </w:style>
  <w:style w:type="paragraph" w:customStyle="1" w:styleId="8CF1054234CA4088B20A903E808412EF">
    <w:name w:val="8CF1054234CA4088B20A903E808412EF"/>
  </w:style>
  <w:style w:type="paragraph" w:customStyle="1" w:styleId="6E406AE661C14BCAB6C8BF62BBDE0756">
    <w:name w:val="6E406AE661C14BCAB6C8BF62BBDE0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tf03463080_win32.dotx</Template>
  <TotalTime>71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Botha</dc:creator>
  <cp:lastModifiedBy>Coppola, Gennaro</cp:lastModifiedBy>
  <cp:revision>14</cp:revision>
  <dcterms:created xsi:type="dcterms:W3CDTF">2021-11-28T07:26:00Z</dcterms:created>
  <dcterms:modified xsi:type="dcterms:W3CDTF">2021-12-05T09:25:00Z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